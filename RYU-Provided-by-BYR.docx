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672" w:rsidRDefault="00D41672" w:rsidP="00272263">
      <w:r>
        <w:rPr>
          <w:rFonts w:hint="eastAsia"/>
        </w:rPr>
        <w:t>参考文档：</w:t>
      </w:r>
    </w:p>
    <w:p w:rsidR="00D41672" w:rsidRDefault="00D41672" w:rsidP="00272263">
      <w:hyperlink r:id="rId7" w:history="1">
        <w:r w:rsidRPr="009B2003">
          <w:rPr>
            <w:rStyle w:val="Hyperlink"/>
          </w:rPr>
          <w:t>https://github.com/osrg/ryu/wiki/configuration_openstack_havana_with_ryu</w:t>
        </w:r>
      </w:hyperlink>
      <w:r>
        <w:t xml:space="preserve"> </w:t>
      </w:r>
      <w:r>
        <w:rPr>
          <w:rFonts w:hint="eastAsia"/>
        </w:rPr>
        <w:t>官方安装文档</w:t>
      </w:r>
    </w:p>
    <w:p w:rsidR="00D41672" w:rsidRDefault="00D41672" w:rsidP="00272263">
      <w:hyperlink r:id="rId8" w:history="1">
        <w:r w:rsidRPr="009B2003">
          <w:rPr>
            <w:rStyle w:val="Hyperlink"/>
          </w:rPr>
          <w:t>https://sourceforge.net/p/ryu/mailman/message/32445611/</w:t>
        </w:r>
      </w:hyperlink>
      <w:r>
        <w:t xml:space="preserve"> </w:t>
      </w:r>
      <w:r>
        <w:rPr>
          <w:rFonts w:hint="eastAsia"/>
        </w:rPr>
        <w:t>某些</w:t>
      </w:r>
      <w:r>
        <w:t>bug</w:t>
      </w:r>
      <w:r>
        <w:rPr>
          <w:rFonts w:hint="eastAsia"/>
        </w:rPr>
        <w:t>解决</w:t>
      </w:r>
    </w:p>
    <w:p w:rsidR="00D41672" w:rsidRPr="00272263" w:rsidRDefault="00D41672" w:rsidP="00272263"/>
    <w:p w:rsidR="00D41672" w:rsidRPr="000877E2" w:rsidRDefault="00D41672" w:rsidP="000877E2">
      <w:pPr>
        <w:pStyle w:val="Heading1"/>
      </w:pPr>
      <w:r>
        <w:t xml:space="preserve">1 </w:t>
      </w:r>
      <w:r>
        <w:rPr>
          <w:rFonts w:hint="eastAsia"/>
        </w:rPr>
        <w:t>节点配置及安装</w:t>
      </w:r>
    </w:p>
    <w:p w:rsidR="00D41672" w:rsidRDefault="00D41672" w:rsidP="000877E2">
      <w:pPr>
        <w:pStyle w:val="Heading2"/>
      </w:pPr>
      <w:r>
        <w:t>1.1 Openstack</w:t>
      </w:r>
      <w:r>
        <w:rPr>
          <w:rFonts w:hint="eastAsia"/>
        </w:rPr>
        <w:t>侧</w:t>
      </w:r>
      <w:r>
        <w:t>ryu plugin</w:t>
      </w:r>
      <w:r>
        <w:rPr>
          <w:rFonts w:hint="eastAsia"/>
        </w:rPr>
        <w:t>的安装</w:t>
      </w:r>
    </w:p>
    <w:p w:rsidR="00D41672" w:rsidRDefault="00D41672" w:rsidP="00D83730">
      <w:pPr>
        <w:numPr>
          <w:ilvl w:val="1"/>
          <w:numId w:val="2"/>
        </w:numPr>
      </w:pPr>
      <w:r>
        <w:t>Openstack</w:t>
      </w:r>
      <w:r>
        <w:rPr>
          <w:rFonts w:hint="eastAsia"/>
        </w:rPr>
        <w:t>采用</w:t>
      </w:r>
      <w:r>
        <w:t>juno</w:t>
      </w:r>
      <w:r>
        <w:rPr>
          <w:rFonts w:hint="eastAsia"/>
        </w:rPr>
        <w:t>版本，隧道配置成</w:t>
      </w:r>
      <w:r>
        <w:t>GRE</w:t>
      </w:r>
      <w:r>
        <w:rPr>
          <w:rFonts w:hint="eastAsia"/>
        </w:rPr>
        <w:t>（按照官方文档配置）</w:t>
      </w:r>
    </w:p>
    <w:p w:rsidR="00D41672" w:rsidRDefault="00D41672" w:rsidP="002928FC">
      <w:pPr>
        <w:ind w:left="780"/>
      </w:pPr>
      <w:r>
        <w:t>Controller</w:t>
      </w:r>
      <w:r>
        <w:rPr>
          <w:rFonts w:hint="eastAsia"/>
        </w:rPr>
        <w:t>：</w:t>
      </w:r>
      <w:r>
        <w:t>controller node</w:t>
      </w:r>
      <w:r>
        <w:rPr>
          <w:rFonts w:hint="eastAsia"/>
        </w:rPr>
        <w:t>的服务和</w:t>
      </w:r>
      <w:r>
        <w:t>network node</w:t>
      </w:r>
      <w:r>
        <w:rPr>
          <w:rFonts w:hint="eastAsia"/>
        </w:rPr>
        <w:t>的服务</w:t>
      </w:r>
    </w:p>
    <w:p w:rsidR="00D41672" w:rsidRDefault="00D41672" w:rsidP="002928FC">
      <w:pPr>
        <w:ind w:left="780"/>
      </w:pPr>
      <w:r>
        <w:t>Compute</w:t>
      </w:r>
      <w:r>
        <w:rPr>
          <w:rFonts w:hint="eastAsia"/>
        </w:rPr>
        <w:t>：</w:t>
      </w:r>
      <w:r>
        <w:t>compute node</w:t>
      </w:r>
      <w:r>
        <w:rPr>
          <w:rFonts w:hint="eastAsia"/>
        </w:rPr>
        <w:t>的服务</w:t>
      </w:r>
    </w:p>
    <w:p w:rsidR="00D41672" w:rsidRDefault="00D41672" w:rsidP="002928FC">
      <w:pPr>
        <w:ind w:left="780"/>
      </w:pPr>
    </w:p>
    <w:p w:rsidR="00D41672" w:rsidRDefault="00D41672" w:rsidP="00D83730">
      <w:pPr>
        <w:numPr>
          <w:ilvl w:val="1"/>
          <w:numId w:val="2"/>
        </w:numPr>
      </w:pPr>
      <w:r>
        <w:rPr>
          <w:rFonts w:hint="eastAsia"/>
        </w:rPr>
        <w:t>安装</w:t>
      </w:r>
      <w:r>
        <w:t>ryu plugin</w:t>
      </w:r>
      <w:r>
        <w:rPr>
          <w:rFonts w:hint="eastAsia"/>
        </w:rPr>
        <w:t>插件：</w:t>
      </w:r>
    </w:p>
    <w:p w:rsidR="00D41672" w:rsidRDefault="00D41672" w:rsidP="00D04BEA">
      <w:pPr>
        <w:pStyle w:val="a"/>
      </w:pPr>
      <w:r>
        <w:tab/>
        <w:t>controller</w:t>
      </w:r>
      <w:r>
        <w:rPr>
          <w:rFonts w:hint="eastAsia"/>
        </w:rPr>
        <w:t>：</w:t>
      </w:r>
      <w:r>
        <w:t>apt-get install neutron-plugin-ryu-agent</w:t>
      </w:r>
    </w:p>
    <w:p w:rsidR="00D41672" w:rsidRDefault="00D41672" w:rsidP="00D04BEA">
      <w:pPr>
        <w:pStyle w:val="a"/>
      </w:pPr>
      <w:r>
        <w:tab/>
        <w:t>compute: apt-get install neutron-plugin-ryu-agent</w:t>
      </w:r>
    </w:p>
    <w:p w:rsidR="00D41672" w:rsidRDefault="00D41672" w:rsidP="001F4C33">
      <w:pPr>
        <w:ind w:left="720" w:firstLine="60"/>
      </w:pPr>
    </w:p>
    <w:p w:rsidR="00D41672" w:rsidRDefault="00D41672" w:rsidP="001F4C33">
      <w:pPr>
        <w:ind w:left="720" w:firstLine="60"/>
      </w:pPr>
      <w:r>
        <w:t>neutron-plugin-ryu-agent</w:t>
      </w:r>
      <w:r>
        <w:rPr>
          <w:rFonts w:hint="eastAsia"/>
        </w:rPr>
        <w:t>自动安装</w:t>
      </w:r>
      <w:r>
        <w:t xml:space="preserve"> neutron-plugin-ryu</w:t>
      </w:r>
      <w:r>
        <w:rPr>
          <w:rFonts w:hint="eastAsia"/>
        </w:rPr>
        <w:t>依赖</w:t>
      </w:r>
    </w:p>
    <w:p w:rsidR="00D41672" w:rsidRDefault="00D41672" w:rsidP="001F4C33">
      <w:pPr>
        <w:ind w:left="360" w:firstLine="420"/>
      </w:pPr>
      <w:r>
        <w:rPr>
          <w:rFonts w:hint="eastAsia"/>
        </w:rPr>
        <w:t>实验中是把</w:t>
      </w:r>
      <w:r>
        <w:t>controller</w:t>
      </w:r>
      <w:r>
        <w:rPr>
          <w:rFonts w:hint="eastAsia"/>
        </w:rPr>
        <w:t>节点包含</w:t>
      </w:r>
      <w:r>
        <w:t>controller node</w:t>
      </w:r>
      <w:r>
        <w:rPr>
          <w:rFonts w:hint="eastAsia"/>
        </w:rPr>
        <w:t>和</w:t>
      </w:r>
      <w:r>
        <w:t>network node</w:t>
      </w:r>
      <w:r>
        <w:rPr>
          <w:rFonts w:hint="eastAsia"/>
        </w:rPr>
        <w:t>的所有服务，若分开：</w:t>
      </w:r>
    </w:p>
    <w:p w:rsidR="00D41672" w:rsidRDefault="00D41672" w:rsidP="00D04BEA">
      <w:pPr>
        <w:pStyle w:val="a"/>
      </w:pPr>
      <w:r>
        <w:tab/>
        <w:t>Controller</w:t>
      </w:r>
      <w:r>
        <w:rPr>
          <w:rFonts w:hint="eastAsia"/>
        </w:rPr>
        <w:t>：</w:t>
      </w:r>
      <w:r>
        <w:t xml:space="preserve"> apt-get install neutron-plugin-ryu</w:t>
      </w:r>
    </w:p>
    <w:p w:rsidR="00D41672" w:rsidRDefault="00D41672" w:rsidP="00D04BEA">
      <w:pPr>
        <w:pStyle w:val="a"/>
      </w:pPr>
      <w:r>
        <w:tab/>
        <w:t>Network+compute:  apt-get install neutron-plugin-ryu-agent</w:t>
      </w:r>
    </w:p>
    <w:p w:rsidR="00D41672" w:rsidRDefault="00D41672" w:rsidP="00D83730"/>
    <w:p w:rsidR="00D41672" w:rsidRDefault="00D41672" w:rsidP="00D83730">
      <w:r>
        <w:rPr>
          <w:rFonts w:hint="eastAsia"/>
        </w:rPr>
        <w:t>注：</w:t>
      </w:r>
      <w:r>
        <w:t>openstack</w:t>
      </w:r>
      <w:r>
        <w:rPr>
          <w:rFonts w:hint="eastAsia"/>
        </w:rPr>
        <w:t>默认</w:t>
      </w:r>
      <w:r>
        <w:t>plugin</w:t>
      </w:r>
      <w:r>
        <w:rPr>
          <w:rFonts w:hint="eastAsia"/>
        </w:rPr>
        <w:t>是</w:t>
      </w:r>
      <w:r>
        <w:t>ml2</w:t>
      </w:r>
      <w:r>
        <w:rPr>
          <w:rFonts w:hint="eastAsia"/>
        </w:rPr>
        <w:t>，三个节点都安装</w:t>
      </w:r>
      <w:r>
        <w:t>neutron-plugin-ml2</w:t>
      </w:r>
      <w:r>
        <w:rPr>
          <w:rFonts w:hint="eastAsia"/>
        </w:rPr>
        <w:t>，默认</w:t>
      </w:r>
      <w:r>
        <w:t>agent</w:t>
      </w:r>
      <w:r>
        <w:rPr>
          <w:rFonts w:hint="eastAsia"/>
        </w:rPr>
        <w:t>是</w:t>
      </w:r>
      <w:r>
        <w:t>ovs</w:t>
      </w:r>
      <w:r>
        <w:rPr>
          <w:rFonts w:hint="eastAsia"/>
        </w:rPr>
        <w:t>，网络节点和计算节点安装</w:t>
      </w:r>
      <w:r>
        <w:t>neutron-plugin-openvswitch-agent</w:t>
      </w:r>
      <w:r>
        <w:rPr>
          <w:rFonts w:hint="eastAsia"/>
        </w:rPr>
        <w:t>，依赖是</w:t>
      </w:r>
      <w:r>
        <w:t>neutron-plugin-ml2</w:t>
      </w:r>
      <w:r>
        <w:rPr>
          <w:rFonts w:hint="eastAsia"/>
        </w:rPr>
        <w:t>。</w:t>
      </w:r>
      <w:r>
        <w:t>Ryu plugin</w:t>
      </w:r>
      <w:r>
        <w:rPr>
          <w:rFonts w:hint="eastAsia"/>
        </w:rPr>
        <w:t>方案即用</w:t>
      </w:r>
      <w:r>
        <w:t>neutron-plugin-ryu</w:t>
      </w:r>
      <w:r>
        <w:rPr>
          <w:rFonts w:hint="eastAsia"/>
        </w:rPr>
        <w:t>替换了</w:t>
      </w:r>
      <w:r>
        <w:t>neutron-plugin-ml2</w:t>
      </w:r>
      <w:r>
        <w:rPr>
          <w:rFonts w:hint="eastAsia"/>
        </w:rPr>
        <w:t>，用</w:t>
      </w:r>
      <w:r>
        <w:t>neutron-plugin-ryu-agent</w:t>
      </w:r>
      <w:r>
        <w:rPr>
          <w:rFonts w:hint="eastAsia"/>
        </w:rPr>
        <w:t>替换了</w:t>
      </w:r>
      <w:r>
        <w:t>neutron-plugin-openvswitch-agent</w:t>
      </w:r>
      <w:r>
        <w:rPr>
          <w:rFonts w:hint="eastAsia"/>
        </w:rPr>
        <w:t>。</w:t>
      </w:r>
    </w:p>
    <w:p w:rsidR="00D41672" w:rsidRDefault="00D41672" w:rsidP="00D83730"/>
    <w:p w:rsidR="00D41672" w:rsidRDefault="00D41672" w:rsidP="00D83730">
      <w:r>
        <w:rPr>
          <w:rFonts w:hint="eastAsia"/>
        </w:rPr>
        <w:t>故可以卸载各节点的</w:t>
      </w:r>
      <w:r>
        <w:t>neutron-plugin-ml2</w:t>
      </w:r>
      <w:r>
        <w:rPr>
          <w:rFonts w:hint="eastAsia"/>
        </w:rPr>
        <w:t>和</w:t>
      </w:r>
      <w:r>
        <w:t xml:space="preserve"> neutron-plugin-openvswitch-agent:</w:t>
      </w:r>
    </w:p>
    <w:p w:rsidR="00D41672" w:rsidRDefault="00D41672" w:rsidP="005822A7">
      <w:pPr>
        <w:pStyle w:val="a"/>
      </w:pPr>
      <w:r>
        <w:t>apt-get install purge neutron-plugin-ml2 neutron-plugin-openvswitch-agent</w:t>
      </w:r>
    </w:p>
    <w:p w:rsidR="00D41672" w:rsidRDefault="00D41672" w:rsidP="00D83730"/>
    <w:p w:rsidR="00D41672" w:rsidRDefault="00D41672" w:rsidP="00785152">
      <w:pPr>
        <w:pStyle w:val="Heading2"/>
      </w:pPr>
      <w:r>
        <w:t xml:space="preserve">1.2 </w:t>
      </w:r>
      <w:r>
        <w:rPr>
          <w:rFonts w:hint="eastAsia"/>
        </w:rPr>
        <w:t>各节点</w:t>
      </w:r>
      <w:r>
        <w:t>ip</w:t>
      </w:r>
    </w:p>
    <w:p w:rsidR="00D41672" w:rsidRDefault="00D41672" w:rsidP="005822A7">
      <w:pPr>
        <w:pStyle w:val="a"/>
      </w:pPr>
      <w:r>
        <w:t># management internet</w:t>
      </w:r>
    </w:p>
    <w:p w:rsidR="00D41672" w:rsidRDefault="00D41672" w:rsidP="00AA2428">
      <w:pPr>
        <w:pStyle w:val="a"/>
      </w:pPr>
      <w:r>
        <w:t>192.168.100.2</w:t>
      </w:r>
      <w:r>
        <w:tab/>
        <w:t>openstack controller</w:t>
      </w:r>
    </w:p>
    <w:p w:rsidR="00D41672" w:rsidRDefault="00D41672" w:rsidP="00AA2428">
      <w:pPr>
        <w:pStyle w:val="a"/>
      </w:pPr>
      <w:r>
        <w:t>192.168.100.5</w:t>
      </w:r>
      <w:r>
        <w:tab/>
        <w:t>ryu controller</w:t>
      </w:r>
    </w:p>
    <w:p w:rsidR="00D41672" w:rsidRDefault="00D41672" w:rsidP="005822A7">
      <w:pPr>
        <w:pStyle w:val="a"/>
      </w:pPr>
      <w:r>
        <w:t>192.168.100.11</w:t>
      </w:r>
      <w:r>
        <w:tab/>
        <w:t>compute1</w:t>
      </w:r>
    </w:p>
    <w:p w:rsidR="00D41672" w:rsidRDefault="00D41672" w:rsidP="005822A7">
      <w:pPr>
        <w:pStyle w:val="a"/>
      </w:pPr>
      <w:r>
        <w:t>192.168.100.21</w:t>
      </w:r>
      <w:r>
        <w:tab/>
        <w:t>compute2</w:t>
      </w:r>
    </w:p>
    <w:p w:rsidR="00D41672" w:rsidRDefault="00D41672" w:rsidP="005822A7">
      <w:pPr>
        <w:pStyle w:val="a"/>
      </w:pPr>
    </w:p>
    <w:p w:rsidR="00D41672" w:rsidRDefault="00D41672" w:rsidP="005822A7">
      <w:pPr>
        <w:pStyle w:val="a"/>
      </w:pPr>
      <w:r>
        <w:t># tunnel internet</w:t>
      </w:r>
    </w:p>
    <w:p w:rsidR="00D41672" w:rsidRDefault="00D41672" w:rsidP="005822A7">
      <w:pPr>
        <w:pStyle w:val="a"/>
      </w:pPr>
      <w:r>
        <w:t>192.168.200.2</w:t>
      </w:r>
      <w:r>
        <w:tab/>
        <w:t xml:space="preserve">openstack </w:t>
      </w:r>
      <w:bookmarkStart w:id="0" w:name="_GoBack"/>
      <w:bookmarkEnd w:id="0"/>
      <w:r>
        <w:t>controller</w:t>
      </w:r>
    </w:p>
    <w:p w:rsidR="00D41672" w:rsidRDefault="00D41672" w:rsidP="005822A7">
      <w:pPr>
        <w:pStyle w:val="a"/>
      </w:pPr>
      <w:r>
        <w:t>192.168.200.11</w:t>
      </w:r>
      <w:r>
        <w:tab/>
        <w:t>compute1</w:t>
      </w:r>
    </w:p>
    <w:p w:rsidR="00D41672" w:rsidRDefault="00D41672" w:rsidP="005822A7">
      <w:pPr>
        <w:pStyle w:val="a"/>
      </w:pPr>
      <w:r>
        <w:t>192.168.200.21</w:t>
      </w:r>
      <w:r>
        <w:tab/>
        <w:t>compute2</w:t>
      </w:r>
    </w:p>
    <w:p w:rsidR="00D41672" w:rsidRDefault="00D41672" w:rsidP="000877E2">
      <w:pPr>
        <w:pStyle w:val="Heading2"/>
      </w:pPr>
      <w:r>
        <w:t>1.3 RYU</w:t>
      </w:r>
      <w:r>
        <w:rPr>
          <w:rFonts w:hint="eastAsia"/>
        </w:rPr>
        <w:t>的安装</w:t>
      </w:r>
    </w:p>
    <w:p w:rsidR="00D41672" w:rsidRDefault="00D41672" w:rsidP="00273E3E">
      <w:pPr>
        <w:ind w:firstLine="420"/>
      </w:pPr>
      <w:r>
        <w:t>RYU</w:t>
      </w:r>
      <w:r>
        <w:rPr>
          <w:rFonts w:hint="eastAsia"/>
        </w:rPr>
        <w:t>能够支持</w:t>
      </w:r>
      <w:r>
        <w:t>plugin</w:t>
      </w:r>
      <w:r>
        <w:rPr>
          <w:rFonts w:hint="eastAsia"/>
        </w:rPr>
        <w:t>的是</w:t>
      </w:r>
      <w:r>
        <w:t>3.25</w:t>
      </w:r>
      <w:r>
        <w:rPr>
          <w:rFonts w:hint="eastAsia"/>
        </w:rPr>
        <w:t>版本及以下，所以</w:t>
      </w:r>
      <w:r>
        <w:t>RYU</w:t>
      </w:r>
      <w:r>
        <w:rPr>
          <w:rFonts w:hint="eastAsia"/>
        </w:rPr>
        <w:t>采用的是</w:t>
      </w:r>
      <w:r>
        <w:t>3.25</w:t>
      </w:r>
      <w:r>
        <w:rPr>
          <w:rFonts w:hint="eastAsia"/>
        </w:rPr>
        <w:t>版本，这个版本的需要到</w:t>
      </w:r>
      <w:r>
        <w:t>github</w:t>
      </w:r>
      <w:r>
        <w:rPr>
          <w:rFonts w:hint="eastAsia"/>
        </w:rPr>
        <w:t>上下载，地址是：</w:t>
      </w:r>
      <w:hyperlink r:id="rId9" w:history="1">
        <w:r w:rsidRPr="00921F08">
          <w:rPr>
            <w:rStyle w:val="Hyperlink"/>
          </w:rPr>
          <w:t>https://github.com/osrg/ryu/tree/v3.25</w:t>
        </w:r>
      </w:hyperlink>
      <w:r>
        <w:rPr>
          <w:rFonts w:hint="eastAsia"/>
        </w:rPr>
        <w:t>，这个需要直接在这个网址上下载，不能在终端</w:t>
      </w:r>
      <w:r>
        <w:t>git clone</w:t>
      </w:r>
      <w:r>
        <w:rPr>
          <w:rFonts w:hint="eastAsia"/>
        </w:rPr>
        <w:t>下来，因为</w:t>
      </w:r>
      <w:r>
        <w:t>git clone</w:t>
      </w:r>
      <w:r>
        <w:rPr>
          <w:rFonts w:hint="eastAsia"/>
        </w:rPr>
        <w:t>下来的源码目录缺少了</w:t>
      </w:r>
      <w:r>
        <w:t>plugin</w:t>
      </w:r>
      <w:r>
        <w:rPr>
          <w:rFonts w:hint="eastAsia"/>
        </w:rPr>
        <w:t>相关的</w:t>
      </w:r>
      <w:r>
        <w:t>app</w:t>
      </w:r>
      <w:r>
        <w:rPr>
          <w:rFonts w:hint="eastAsia"/>
        </w:rPr>
        <w:t>。同时</w:t>
      </w:r>
      <w:r>
        <w:t>RYU</w:t>
      </w:r>
      <w:r>
        <w:rPr>
          <w:rFonts w:hint="eastAsia"/>
        </w:rPr>
        <w:t>与</w:t>
      </w:r>
      <w:r>
        <w:t>plugin</w:t>
      </w:r>
      <w:r>
        <w:rPr>
          <w:rFonts w:hint="eastAsia"/>
        </w:rPr>
        <w:t>相关的</w:t>
      </w:r>
      <w:r>
        <w:t>app</w:t>
      </w:r>
      <w:r>
        <w:rPr>
          <w:rFonts w:hint="eastAsia"/>
        </w:rPr>
        <w:t>依赖</w:t>
      </w:r>
      <w:r>
        <w:t>neutronclient</w:t>
      </w:r>
      <w:r>
        <w:rPr>
          <w:rFonts w:hint="eastAsia"/>
        </w:rPr>
        <w:t>，所以可以把</w:t>
      </w:r>
      <w:r>
        <w:t>RYU</w:t>
      </w:r>
      <w:r>
        <w:rPr>
          <w:rFonts w:hint="eastAsia"/>
        </w:rPr>
        <w:t>安装在</w:t>
      </w:r>
      <w:r>
        <w:t>openstack</w:t>
      </w:r>
      <w:r>
        <w:rPr>
          <w:rFonts w:hint="eastAsia"/>
        </w:rPr>
        <w:t>的某一节点上；也可以安装在一个与</w:t>
      </w:r>
      <w:r>
        <w:t>openstack</w:t>
      </w:r>
      <w:r>
        <w:rPr>
          <w:rFonts w:hint="eastAsia"/>
        </w:rPr>
        <w:t>无关的虚拟机上，此时需要先安装</w:t>
      </w:r>
      <w:r>
        <w:t>neutronclient</w:t>
      </w:r>
      <w:r>
        <w:rPr>
          <w:rFonts w:hint="eastAsia"/>
        </w:rPr>
        <w:t>（</w:t>
      </w:r>
      <w:r>
        <w:t>apt-get install python-neutronclient</w:t>
      </w:r>
      <w:r>
        <w:rPr>
          <w:rFonts w:hint="eastAsia"/>
        </w:rPr>
        <w:t>），这里我们把</w:t>
      </w:r>
      <w:r>
        <w:t>RYU</w:t>
      </w:r>
      <w:r>
        <w:rPr>
          <w:rFonts w:hint="eastAsia"/>
        </w:rPr>
        <w:t>部署在了</w:t>
      </w:r>
      <w:r>
        <w:t>openstack</w:t>
      </w:r>
      <w:r>
        <w:rPr>
          <w:rFonts w:hint="eastAsia"/>
        </w:rPr>
        <w:t>的</w:t>
      </w:r>
      <w:r>
        <w:t>controller</w:t>
      </w:r>
      <w:r>
        <w:rPr>
          <w:rFonts w:hint="eastAsia"/>
        </w:rPr>
        <w:t>节点上。</w:t>
      </w:r>
    </w:p>
    <w:p w:rsidR="00D41672" w:rsidRPr="007D1D3C" w:rsidRDefault="00D41672" w:rsidP="00D83730">
      <w:r>
        <w:rPr>
          <w:rFonts w:hint="eastAsia"/>
        </w:rPr>
        <w:t>安装</w:t>
      </w:r>
      <w:r>
        <w:t>RYU</w:t>
      </w:r>
      <w:r>
        <w:rPr>
          <w:rFonts w:hint="eastAsia"/>
        </w:rPr>
        <w:t>：</w:t>
      </w:r>
    </w:p>
    <w:p w:rsidR="00D41672" w:rsidRDefault="00D41672" w:rsidP="005822A7">
      <w:pPr>
        <w:pStyle w:val="a"/>
      </w:pPr>
      <w:r>
        <w:t>#apt-get update</w:t>
      </w:r>
    </w:p>
    <w:p w:rsidR="00D41672" w:rsidRDefault="00D41672" w:rsidP="005822A7">
      <w:pPr>
        <w:pStyle w:val="a"/>
      </w:pPr>
      <w:r>
        <w:t>#apt-get upgrade</w:t>
      </w:r>
    </w:p>
    <w:p w:rsidR="00D41672" w:rsidRDefault="00D41672" w:rsidP="005822A7">
      <w:pPr>
        <w:pStyle w:val="a"/>
      </w:pPr>
      <w:r>
        <w:t>#unzip ryu-3.25.zip</w:t>
      </w:r>
    </w:p>
    <w:p w:rsidR="00D41672" w:rsidRDefault="00D41672" w:rsidP="005822A7">
      <w:pPr>
        <w:pStyle w:val="a"/>
      </w:pPr>
      <w:r>
        <w:t>#cd ryu-3.25</w:t>
      </w:r>
    </w:p>
    <w:p w:rsidR="00D41672" w:rsidRDefault="00D41672" w:rsidP="005822A7">
      <w:pPr>
        <w:pStyle w:val="a"/>
      </w:pPr>
      <w:r>
        <w:t>#apt-get install python-pip</w:t>
      </w:r>
    </w:p>
    <w:p w:rsidR="00D41672" w:rsidRDefault="00D41672" w:rsidP="005822A7">
      <w:pPr>
        <w:pStyle w:val="a"/>
      </w:pPr>
      <w:r>
        <w:t>#python ./setup.py install</w:t>
      </w:r>
    </w:p>
    <w:p w:rsidR="00D41672" w:rsidRDefault="00D41672" w:rsidP="00D83730">
      <w:r>
        <w:rPr>
          <w:rFonts w:hint="eastAsia"/>
        </w:rPr>
        <w:t>这样就安装好了，然后运行</w:t>
      </w:r>
      <w:r>
        <w:t>ryu-manager</w:t>
      </w:r>
      <w:r>
        <w:rPr>
          <w:rFonts w:hint="eastAsia"/>
        </w:rPr>
        <w:t>，出现报错，显示报错</w:t>
      </w:r>
      <w:r>
        <w:t>six</w:t>
      </w:r>
      <w:r>
        <w:rPr>
          <w:rFonts w:hint="eastAsia"/>
        </w:rPr>
        <w:t>的版本过低，采用</w:t>
      </w:r>
      <w:r>
        <w:t xml:space="preserve">pip install --upgrade six </w:t>
      </w:r>
      <w:r>
        <w:rPr>
          <w:rFonts w:hint="eastAsia"/>
        </w:rPr>
        <w:t>解决，再运行</w:t>
      </w:r>
      <w:r>
        <w:t>ryu-manager</w:t>
      </w:r>
      <w:r>
        <w:rPr>
          <w:rFonts w:hint="eastAsia"/>
        </w:rPr>
        <w:t>，出现报错，显示</w:t>
      </w:r>
      <w:r>
        <w:t>netaddr</w:t>
      </w:r>
      <w:r>
        <w:rPr>
          <w:rFonts w:hint="eastAsia"/>
        </w:rPr>
        <w:t>的版本过低，采用</w:t>
      </w:r>
      <w:r>
        <w:t xml:space="preserve"> pip install --upgrade netaddr </w:t>
      </w:r>
      <w:r>
        <w:rPr>
          <w:rFonts w:hint="eastAsia"/>
        </w:rPr>
        <w:t>，再运行</w:t>
      </w:r>
      <w:r>
        <w:t>ryu-manager</w:t>
      </w:r>
      <w:r>
        <w:rPr>
          <w:rFonts w:hint="eastAsia"/>
        </w:rPr>
        <w:t>，就不会有问题了。</w:t>
      </w:r>
    </w:p>
    <w:p w:rsidR="00D41672" w:rsidRPr="008043BF" w:rsidRDefault="00D41672" w:rsidP="008043BF">
      <w:pPr>
        <w:rPr>
          <w:sz w:val="24"/>
        </w:rPr>
      </w:pPr>
      <w:r>
        <w:rPr>
          <w:rFonts w:hint="eastAsia"/>
          <w:sz w:val="24"/>
        </w:rPr>
        <w:t>在一个独立的节点上安装</w:t>
      </w:r>
      <w:r>
        <w:rPr>
          <w:sz w:val="24"/>
        </w:rPr>
        <w:t>ryu</w:t>
      </w:r>
      <w:r>
        <w:rPr>
          <w:rFonts w:hint="eastAsia"/>
          <w:sz w:val="24"/>
        </w:rPr>
        <w:t>的时候，很多东西没安装，会导致</w:t>
      </w:r>
      <w:r>
        <w:rPr>
          <w:sz w:val="24"/>
        </w:rPr>
        <w:t>ryu-manager</w:t>
      </w:r>
      <w:r>
        <w:rPr>
          <w:rFonts w:hint="eastAsia"/>
          <w:sz w:val="24"/>
        </w:rPr>
        <w:t>报错，这是后就根据错误提示，用</w:t>
      </w:r>
      <w:r>
        <w:rPr>
          <w:sz w:val="24"/>
        </w:rPr>
        <w:t xml:space="preserve">pip install –upgrade </w:t>
      </w:r>
      <w:r>
        <w:rPr>
          <w:rFonts w:hint="eastAsia"/>
          <w:sz w:val="24"/>
        </w:rPr>
        <w:t>相应的包就可以了，如果中间出现“</w:t>
      </w:r>
      <w:r>
        <w:rPr>
          <w:rStyle w:val="apple-converted-space"/>
          <w:rFonts w:ascii="Microsoft YaHei" w:hAnsi="Microsoft YaHei"/>
          <w:color w:val="000000"/>
          <w:sz w:val="30"/>
          <w:szCs w:val="30"/>
          <w:shd w:val="clear" w:color="auto" w:fill="FFFFFF"/>
        </w:rPr>
        <w:t> </w:t>
      </w:r>
      <w:hyperlink r:id="rId10" w:history="1">
        <w:r>
          <w:rPr>
            <w:rStyle w:val="Hyperlink"/>
            <w:rFonts w:ascii="Microsoft YaHei" w:hAnsi="Microsoft YaHei"/>
            <w:b/>
            <w:bCs/>
            <w:color w:val="000000"/>
            <w:sz w:val="30"/>
            <w:szCs w:val="30"/>
          </w:rPr>
          <w:t>error: command 'x86_64-linux-gnu-gcc' failed with exit status 1</w:t>
        </w:r>
      </w:hyperlink>
      <w:r>
        <w:rPr>
          <w:rFonts w:hint="eastAsia"/>
          <w:sz w:val="24"/>
        </w:rPr>
        <w:t>”这个报错，用</w:t>
      </w:r>
      <w:hyperlink r:id="rId11" w:history="1">
        <w:r w:rsidRPr="00FA6287">
          <w:rPr>
            <w:rStyle w:val="Hyperlink"/>
            <w:sz w:val="24"/>
          </w:rPr>
          <w:t>http://blog.csdn.net/wang1144/article/details/42277179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这个链接提供的方法解决。</w:t>
      </w:r>
    </w:p>
    <w:p w:rsidR="00D41672" w:rsidRDefault="00D41672" w:rsidP="00E24F34">
      <w:pPr>
        <w:pStyle w:val="Heading1"/>
      </w:pPr>
      <w:r>
        <w:t xml:space="preserve">2 </w:t>
      </w:r>
      <w:r>
        <w:rPr>
          <w:rFonts w:hint="eastAsia"/>
        </w:rPr>
        <w:t>服务停止</w:t>
      </w:r>
    </w:p>
    <w:p w:rsidR="00D41672" w:rsidRDefault="00D41672" w:rsidP="00E24F34">
      <w:r>
        <w:rPr>
          <w:rFonts w:hint="eastAsia"/>
        </w:rPr>
        <w:t>删除之前测试建立的所有网络、路由、接口</w:t>
      </w:r>
    </w:p>
    <w:p w:rsidR="00D41672" w:rsidRDefault="00D41672" w:rsidP="00E24F34">
      <w:r>
        <w:rPr>
          <w:rFonts w:hint="eastAsia"/>
        </w:rPr>
        <w:t>操作以下配置文件前停止服务：</w:t>
      </w:r>
    </w:p>
    <w:p w:rsidR="00D41672" w:rsidRDefault="00D41672" w:rsidP="001B56B8">
      <w:pPr>
        <w:pStyle w:val="a"/>
      </w:pPr>
      <w:r>
        <w:t>Controller</w:t>
      </w:r>
      <w:r>
        <w:rPr>
          <w:rFonts w:hint="eastAsia"/>
        </w:rPr>
        <w:t>：</w:t>
      </w:r>
    </w:p>
    <w:p w:rsidR="00D41672" w:rsidRDefault="00D41672" w:rsidP="001B56B8">
      <w:pPr>
        <w:pStyle w:val="a"/>
      </w:pPr>
      <w:r>
        <w:t>service nova-api stop</w:t>
      </w:r>
    </w:p>
    <w:p w:rsidR="00D41672" w:rsidRDefault="00D41672" w:rsidP="001B56B8">
      <w:pPr>
        <w:pStyle w:val="a"/>
      </w:pPr>
      <w:r>
        <w:t>service nova-cert stop</w:t>
      </w:r>
    </w:p>
    <w:p w:rsidR="00D41672" w:rsidRDefault="00D41672" w:rsidP="001B56B8">
      <w:pPr>
        <w:pStyle w:val="a"/>
      </w:pPr>
      <w:r>
        <w:t>service nova-consoleauth stop</w:t>
      </w:r>
    </w:p>
    <w:p w:rsidR="00D41672" w:rsidRDefault="00D41672" w:rsidP="001B56B8">
      <w:pPr>
        <w:pStyle w:val="a"/>
      </w:pPr>
      <w:r>
        <w:t>service nova-scheduler stop</w:t>
      </w:r>
    </w:p>
    <w:p w:rsidR="00D41672" w:rsidRDefault="00D41672" w:rsidP="001B56B8">
      <w:pPr>
        <w:pStyle w:val="a"/>
      </w:pPr>
      <w:r>
        <w:t>service nova-conductor stop</w:t>
      </w:r>
    </w:p>
    <w:p w:rsidR="00D41672" w:rsidRDefault="00D41672" w:rsidP="001B56B8">
      <w:pPr>
        <w:pStyle w:val="a"/>
      </w:pPr>
      <w:r>
        <w:t>service nova-novncproxy stop</w:t>
      </w:r>
    </w:p>
    <w:p w:rsidR="00D41672" w:rsidRDefault="00D41672" w:rsidP="001B56B8">
      <w:pPr>
        <w:pStyle w:val="a"/>
      </w:pPr>
      <w:r>
        <w:t xml:space="preserve">service neutron-server stop  </w:t>
      </w:r>
    </w:p>
    <w:p w:rsidR="00D41672" w:rsidRDefault="00D41672" w:rsidP="001B56B8">
      <w:pPr>
        <w:pStyle w:val="a"/>
      </w:pPr>
      <w:r>
        <w:t>service neutron-plugin-ryu-agent stop</w:t>
      </w:r>
    </w:p>
    <w:p w:rsidR="00D41672" w:rsidRDefault="00D41672" w:rsidP="001B56B8">
      <w:pPr>
        <w:pStyle w:val="a"/>
      </w:pPr>
      <w:r>
        <w:t>service neutron-l3-agent stop</w:t>
      </w:r>
    </w:p>
    <w:p w:rsidR="00D41672" w:rsidRPr="00E24F34" w:rsidRDefault="00D41672" w:rsidP="001B56B8">
      <w:pPr>
        <w:pStyle w:val="a"/>
      </w:pPr>
      <w:r>
        <w:t>service neutron-dhcp-agent stop</w:t>
      </w:r>
    </w:p>
    <w:p w:rsidR="00D41672" w:rsidRDefault="00D41672" w:rsidP="001B56B8">
      <w:pPr>
        <w:pStyle w:val="a"/>
        <w:rPr>
          <w:sz w:val="24"/>
        </w:rPr>
      </w:pPr>
    </w:p>
    <w:p w:rsidR="00D41672" w:rsidRPr="001B56B8" w:rsidRDefault="00D41672" w:rsidP="001B56B8">
      <w:pPr>
        <w:pStyle w:val="a"/>
      </w:pPr>
      <w:r w:rsidRPr="001B56B8">
        <w:t>compute</w:t>
      </w:r>
      <w:r w:rsidRPr="001B56B8">
        <w:rPr>
          <w:rFonts w:hint="eastAsia"/>
        </w:rPr>
        <w:t>：</w:t>
      </w:r>
    </w:p>
    <w:p w:rsidR="00D41672" w:rsidRPr="001B56B8" w:rsidRDefault="00D41672" w:rsidP="001B56B8">
      <w:pPr>
        <w:pStyle w:val="a"/>
      </w:pPr>
      <w:r w:rsidRPr="001B56B8">
        <w:t>service nova-compute stop</w:t>
      </w:r>
    </w:p>
    <w:p w:rsidR="00D41672" w:rsidRPr="001B56B8" w:rsidRDefault="00D41672" w:rsidP="001B56B8">
      <w:pPr>
        <w:pStyle w:val="a"/>
      </w:pPr>
      <w:r w:rsidRPr="001B56B8">
        <w:t>service neutron-plugin-ryu-agent stop</w:t>
      </w:r>
    </w:p>
    <w:p w:rsidR="00D41672" w:rsidRDefault="00D41672" w:rsidP="000A010E">
      <w:pPr>
        <w:rPr>
          <w:sz w:val="24"/>
        </w:rPr>
      </w:pPr>
    </w:p>
    <w:p w:rsidR="00D41672" w:rsidRDefault="00D41672" w:rsidP="000A010E">
      <w:pPr>
        <w:rPr>
          <w:sz w:val="24"/>
        </w:rPr>
      </w:pPr>
      <w:r>
        <w:rPr>
          <w:rFonts w:hint="eastAsia"/>
          <w:sz w:val="24"/>
        </w:rPr>
        <w:t>每个节点清理一下之前的</w:t>
      </w:r>
      <w:r>
        <w:rPr>
          <w:sz w:val="24"/>
        </w:rPr>
        <w:t>ovs</w:t>
      </w:r>
      <w:r>
        <w:rPr>
          <w:rFonts w:hint="eastAsia"/>
          <w:sz w:val="24"/>
        </w:rPr>
        <w:t>配置</w:t>
      </w:r>
    </w:p>
    <w:p w:rsidR="00D41672" w:rsidRPr="00E24F34" w:rsidRDefault="00D41672" w:rsidP="000A010E">
      <w:pPr>
        <w:rPr>
          <w:sz w:val="24"/>
        </w:rPr>
      </w:pPr>
    </w:p>
    <w:p w:rsidR="00D41672" w:rsidRPr="001B56B8" w:rsidRDefault="00D41672" w:rsidP="001B56B8">
      <w:pPr>
        <w:pStyle w:val="a"/>
      </w:pPr>
      <w:r>
        <w:t xml:space="preserve">service </w:t>
      </w:r>
      <w:r w:rsidRPr="0082577D">
        <w:t>openvswitch-switch</w:t>
      </w:r>
      <w:r>
        <w:t xml:space="preserve"> stop</w:t>
      </w:r>
    </w:p>
    <w:p w:rsidR="00D41672" w:rsidRPr="001B56B8" w:rsidRDefault="00D41672" w:rsidP="001B56B8">
      <w:pPr>
        <w:pStyle w:val="a"/>
      </w:pPr>
      <w:r w:rsidRPr="001B56B8">
        <w:t>rm -rf /var/log/openvswitch/*</w:t>
      </w:r>
    </w:p>
    <w:p w:rsidR="00D41672" w:rsidRPr="001B56B8" w:rsidRDefault="00D41672" w:rsidP="001B56B8">
      <w:pPr>
        <w:pStyle w:val="a"/>
      </w:pPr>
      <w:r w:rsidRPr="001B56B8">
        <w:t>rm -rf /etc/openvswitch/conf.db</w:t>
      </w:r>
    </w:p>
    <w:p w:rsidR="00D41672" w:rsidRPr="001B56B8" w:rsidRDefault="00D41672" w:rsidP="001B56B8">
      <w:pPr>
        <w:pStyle w:val="a"/>
      </w:pPr>
      <w:r>
        <w:t xml:space="preserve">service </w:t>
      </w:r>
      <w:r w:rsidRPr="0082577D">
        <w:t>openvswitch-switch</w:t>
      </w:r>
      <w:r>
        <w:t xml:space="preserve"> start</w:t>
      </w:r>
    </w:p>
    <w:p w:rsidR="00D41672" w:rsidRPr="007D1D3C" w:rsidRDefault="00D41672" w:rsidP="000877E2">
      <w:pPr>
        <w:pStyle w:val="Heading1"/>
      </w:pPr>
      <w:r>
        <w:t xml:space="preserve">3 </w:t>
      </w:r>
      <w:r w:rsidRPr="007D1D3C">
        <w:rPr>
          <w:rFonts w:hint="eastAsia"/>
        </w:rPr>
        <w:t>配置相应的文件</w:t>
      </w:r>
    </w:p>
    <w:p w:rsidR="00D41672" w:rsidRDefault="00D41672" w:rsidP="006976C7">
      <w:pPr>
        <w:pStyle w:val="Heading2"/>
      </w:pPr>
      <w:r>
        <w:t>2.1 vi /etc/ryu/ryu.conf</w:t>
      </w:r>
    </w:p>
    <w:p w:rsidR="00D41672" w:rsidRDefault="00D41672" w:rsidP="00113CBB">
      <w:r>
        <w:rPr>
          <w:rFonts w:hint="eastAsia"/>
        </w:rPr>
        <w:t>配置</w:t>
      </w:r>
      <w:r>
        <w:t>ryu controller</w:t>
      </w:r>
      <w:r>
        <w:rPr>
          <w:rFonts w:hint="eastAsia"/>
        </w:rPr>
        <w:t>所在节点的</w:t>
      </w:r>
      <w:r>
        <w:t>ryu.conf</w:t>
      </w:r>
      <w:r>
        <w:rPr>
          <w:rFonts w:hint="eastAsia"/>
        </w:rPr>
        <w:t>，这个文件存在在</w:t>
      </w:r>
      <w:r>
        <w:t xml:space="preserve"> /etc/ryu/ryu.conf </w:t>
      </w:r>
      <w:r>
        <w:rPr>
          <w:rFonts w:hint="eastAsia"/>
        </w:rPr>
        <w:t>，这个文件需要自己手动创建。</w:t>
      </w:r>
    </w:p>
    <w:p w:rsidR="00D41672" w:rsidRDefault="00D41672" w:rsidP="00D83730">
      <w:r>
        <w:t>ryu.conf</w:t>
      </w:r>
      <w:r>
        <w:rPr>
          <w:rFonts w:hint="eastAsia"/>
        </w:rPr>
        <w:t>：</w:t>
      </w:r>
    </w:p>
    <w:p w:rsidR="00D41672" w:rsidRDefault="00D41672" w:rsidP="00D83730"/>
    <w:p w:rsidR="00D41672" w:rsidRPr="007D1D3C" w:rsidRDefault="00D41672" w:rsidP="005822A7">
      <w:pPr>
        <w:pStyle w:val="a"/>
      </w:pPr>
      <w:r w:rsidRPr="007D1D3C">
        <w:t>[DEFAULT]</w:t>
      </w:r>
    </w:p>
    <w:p w:rsidR="00D41672" w:rsidRPr="007D1D3C" w:rsidRDefault="00D41672" w:rsidP="005822A7">
      <w:pPr>
        <w:pStyle w:val="a"/>
      </w:pPr>
      <w:r w:rsidRPr="007D1D3C">
        <w:t># app_lists = $RYU_APPS</w:t>
      </w:r>
    </w:p>
    <w:p w:rsidR="00D41672" w:rsidRPr="007D1D3C" w:rsidRDefault="00D41672" w:rsidP="005822A7">
      <w:pPr>
        <w:pStyle w:val="a"/>
      </w:pPr>
      <w:r w:rsidRPr="007D1D3C">
        <w:t># mac address based isolation</w:t>
      </w:r>
    </w:p>
    <w:p w:rsidR="00D41672" w:rsidRPr="007D1D3C" w:rsidRDefault="00D41672" w:rsidP="005822A7">
      <w:pPr>
        <w:pStyle w:val="a"/>
      </w:pPr>
      <w:r w:rsidRPr="007D1D3C">
        <w:t># app_lists = ryu.app.simple_isolation,ryu.app.rest</w:t>
      </w:r>
    </w:p>
    <w:p w:rsidR="00D41672" w:rsidRPr="007D1D3C" w:rsidRDefault="00D41672" w:rsidP="005822A7">
      <w:pPr>
        <w:pStyle w:val="a"/>
      </w:pPr>
      <w:r w:rsidRPr="007D1D3C">
        <w:t># vlan</w:t>
      </w:r>
    </w:p>
    <w:p w:rsidR="00D41672" w:rsidRPr="007D1D3C" w:rsidRDefault="00D41672" w:rsidP="005822A7">
      <w:pPr>
        <w:pStyle w:val="a"/>
      </w:pPr>
      <w:r>
        <w:t>#app_lists=</w:t>
      </w:r>
      <w:r w:rsidRPr="007D1D3C">
        <w:t>ryu.app.quantum_adapter,ryu.app.rest,ryu.app.rest_conf_switch,ryu.app.rest_quantum,ryu.app.rest_tunnel,ryu.app.simple_vlan</w:t>
      </w:r>
    </w:p>
    <w:p w:rsidR="00D41672" w:rsidRPr="007D1D3C" w:rsidRDefault="00D41672" w:rsidP="005822A7">
      <w:pPr>
        <w:pStyle w:val="a"/>
      </w:pPr>
      <w:r w:rsidRPr="007D1D3C">
        <w:t># GRE tunneling</w:t>
      </w:r>
    </w:p>
    <w:p w:rsidR="00D41672" w:rsidRPr="007D1D3C" w:rsidRDefault="00D41672" w:rsidP="005822A7">
      <w:pPr>
        <w:pStyle w:val="a"/>
      </w:pPr>
      <w:r w:rsidRPr="00DF5A72">
        <w:rPr>
          <w:highlight w:val="yellow"/>
        </w:rPr>
        <w:t>app_lists=ryu.app.gre_tunnel,ryu.app.quantum_adapter,ryu.app.rest,ryu.app.rest_conf_switch,ryu.app.rest_quantum,ryu.app.rest_tunnel,ryu.app.tunnel_port_updater</w:t>
      </w:r>
    </w:p>
    <w:p w:rsidR="00D41672" w:rsidRPr="007D1D3C" w:rsidRDefault="00D41672" w:rsidP="005822A7">
      <w:pPr>
        <w:pStyle w:val="a"/>
      </w:pPr>
    </w:p>
    <w:p w:rsidR="00D41672" w:rsidRPr="007D1D3C" w:rsidRDefault="00D41672" w:rsidP="005822A7">
      <w:pPr>
        <w:pStyle w:val="a"/>
      </w:pPr>
      <w:r w:rsidRPr="007D1D3C">
        <w:t>#</w:t>
      </w:r>
      <w:r w:rsidRPr="00DF5A72">
        <w:rPr>
          <w:highlight w:val="yellow"/>
        </w:rPr>
        <w:t xml:space="preserve">gre_tunnel </w:t>
      </w:r>
      <w:r w:rsidRPr="00DF5A72">
        <w:rPr>
          <w:rFonts w:hint="eastAsia"/>
          <w:highlight w:val="yellow"/>
        </w:rPr>
        <w:t>得放到</w:t>
      </w:r>
      <w:r w:rsidRPr="00DF5A72">
        <w:rPr>
          <w:highlight w:val="yellow"/>
        </w:rPr>
        <w:t xml:space="preserve"> quantum_adapter</w:t>
      </w:r>
      <w:r w:rsidRPr="00DF5A72">
        <w:rPr>
          <w:rFonts w:hint="eastAsia"/>
          <w:highlight w:val="yellow"/>
        </w:rPr>
        <w:t>前面</w:t>
      </w:r>
      <w:r w:rsidRPr="00DF5A72">
        <w:rPr>
          <w:highlight w:val="yellow"/>
        </w:rPr>
        <w:t>,</w:t>
      </w:r>
      <w:r w:rsidRPr="00DF5A72">
        <w:rPr>
          <w:rFonts w:hint="eastAsia"/>
          <w:highlight w:val="yellow"/>
        </w:rPr>
        <w:t>不需要</w:t>
      </w:r>
      <w:r w:rsidRPr="00DF5A72">
        <w:rPr>
          <w:highlight w:val="yellow"/>
        </w:rPr>
        <w:t>ryu.app.ofp_rest</w:t>
      </w:r>
      <w:r>
        <w:t>,</w:t>
      </w:r>
      <w:r>
        <w:rPr>
          <w:rFonts w:hint="eastAsia"/>
          <w:highlight w:val="yellow"/>
        </w:rPr>
        <w:t>顺序不能错</w:t>
      </w:r>
    </w:p>
    <w:p w:rsidR="00D41672" w:rsidRPr="007D1D3C" w:rsidRDefault="00D41672" w:rsidP="005822A7">
      <w:pPr>
        <w:pStyle w:val="a"/>
      </w:pPr>
    </w:p>
    <w:p w:rsidR="00D41672" w:rsidRPr="007D1D3C" w:rsidRDefault="00D41672" w:rsidP="005822A7">
      <w:pPr>
        <w:pStyle w:val="a"/>
      </w:pPr>
      <w:r w:rsidRPr="007D1D3C">
        <w:t># wsapi_host = $RYU_API_HOST</w:t>
      </w:r>
    </w:p>
    <w:p w:rsidR="00D41672" w:rsidRPr="007D1D3C" w:rsidRDefault="00D41672" w:rsidP="005822A7">
      <w:pPr>
        <w:pStyle w:val="a"/>
      </w:pPr>
      <w:r w:rsidRPr="007D1D3C">
        <w:t># wsapi_port = $RYU_API_PORT</w:t>
      </w:r>
    </w:p>
    <w:p w:rsidR="00D41672" w:rsidRPr="007D1D3C" w:rsidRDefault="00D41672" w:rsidP="005822A7">
      <w:pPr>
        <w:pStyle w:val="a"/>
      </w:pPr>
      <w:r w:rsidRPr="007D1D3C">
        <w:t># ofp_listen_host = $RYU_OFP_HOST</w:t>
      </w:r>
    </w:p>
    <w:p w:rsidR="00D41672" w:rsidRPr="007D1D3C" w:rsidRDefault="00D41672" w:rsidP="005822A7">
      <w:pPr>
        <w:pStyle w:val="a"/>
      </w:pPr>
      <w:r w:rsidRPr="007D1D3C">
        <w:t># ofp_tcp_listen_port = $RYU_OFP_PORT</w:t>
      </w:r>
    </w:p>
    <w:p w:rsidR="00D41672" w:rsidRPr="007D1D3C" w:rsidRDefault="00D41672" w:rsidP="005822A7">
      <w:pPr>
        <w:pStyle w:val="a"/>
      </w:pPr>
      <w:r w:rsidRPr="007D1D3C">
        <w:t>wsapi_host = 192.168.100.</w:t>
      </w:r>
      <w:r>
        <w:t>5</w:t>
      </w:r>
    </w:p>
    <w:p w:rsidR="00D41672" w:rsidRPr="007D1D3C" w:rsidRDefault="00D41672" w:rsidP="005822A7">
      <w:pPr>
        <w:pStyle w:val="a"/>
      </w:pPr>
      <w:r w:rsidRPr="007D1D3C">
        <w:t>wsapi_port = 8080</w:t>
      </w:r>
    </w:p>
    <w:p w:rsidR="00D41672" w:rsidRPr="007D1D3C" w:rsidRDefault="00D41672" w:rsidP="005822A7">
      <w:pPr>
        <w:pStyle w:val="a"/>
      </w:pPr>
      <w:r w:rsidRPr="007D1D3C">
        <w:t>ofp_listen_host = 192.168.100.</w:t>
      </w:r>
      <w:r>
        <w:t>5</w:t>
      </w:r>
    </w:p>
    <w:p w:rsidR="00D41672" w:rsidRPr="007D1D3C" w:rsidRDefault="00D41672" w:rsidP="005822A7">
      <w:pPr>
        <w:pStyle w:val="a"/>
      </w:pPr>
      <w:r w:rsidRPr="007D1D3C">
        <w:t>ofp_tcp_listen_port = 6633</w:t>
      </w:r>
    </w:p>
    <w:p w:rsidR="00D41672" w:rsidRPr="007D1D3C" w:rsidRDefault="00D41672" w:rsidP="005822A7">
      <w:pPr>
        <w:pStyle w:val="a"/>
      </w:pPr>
    </w:p>
    <w:p w:rsidR="00D41672" w:rsidRPr="007D1D3C" w:rsidRDefault="00D41672" w:rsidP="005822A7">
      <w:pPr>
        <w:pStyle w:val="a"/>
      </w:pPr>
      <w:r w:rsidRPr="007D1D3C">
        <w:t># the followings must be set according to neutron settings</w:t>
      </w:r>
    </w:p>
    <w:p w:rsidR="00D41672" w:rsidRPr="007D1D3C" w:rsidRDefault="00D41672" w:rsidP="005822A7">
      <w:pPr>
        <w:pStyle w:val="a"/>
      </w:pPr>
      <w:r w:rsidRPr="007D1D3C">
        <w:t># neutron_url = http://$Q_HOST:$Q_PORT</w:t>
      </w:r>
    </w:p>
    <w:p w:rsidR="00D41672" w:rsidRPr="007D1D3C" w:rsidRDefault="00D41672" w:rsidP="005822A7">
      <w:pPr>
        <w:pStyle w:val="a"/>
      </w:pPr>
      <w:r w:rsidRPr="007D1D3C">
        <w:t># neutron_admin_username = $Q_ADMIN_USERNAME</w:t>
      </w:r>
    </w:p>
    <w:p w:rsidR="00D41672" w:rsidRPr="007D1D3C" w:rsidRDefault="00D41672" w:rsidP="005822A7">
      <w:pPr>
        <w:pStyle w:val="a"/>
      </w:pPr>
      <w:r w:rsidRPr="007D1D3C">
        <w:t># neutron_admin_password = $SERVICE_PASSWORD</w:t>
      </w:r>
    </w:p>
    <w:p w:rsidR="00D41672" w:rsidRPr="007D1D3C" w:rsidRDefault="00D41672" w:rsidP="005822A7">
      <w:pPr>
        <w:pStyle w:val="a"/>
      </w:pPr>
      <w:r w:rsidRPr="007D1D3C">
        <w:t># neutron_admin_tenant_name = $SERVICE_TENANT_NAME</w:t>
      </w:r>
    </w:p>
    <w:p w:rsidR="00D41672" w:rsidRPr="007D1D3C" w:rsidRDefault="00D41672" w:rsidP="005822A7">
      <w:pPr>
        <w:pStyle w:val="a"/>
      </w:pPr>
      <w:r w:rsidRPr="007D1D3C">
        <w:t># neutron_admin_auth_url = $KEYSTONE_SERVICE_PROTOCOL://$KEYSTONE_SERVICE_HOST:$KEYSTONE_AUTH_PORT/v2.0</w:t>
      </w:r>
    </w:p>
    <w:p w:rsidR="00D41672" w:rsidRPr="007D1D3C" w:rsidRDefault="00D41672" w:rsidP="005822A7">
      <w:pPr>
        <w:pStyle w:val="a"/>
      </w:pPr>
      <w:r w:rsidRPr="007D1D3C">
        <w:t># neutron_auth_strategy = $Q_AUTH_STRATEGY</w:t>
      </w:r>
    </w:p>
    <w:p w:rsidR="00D41672" w:rsidRPr="007D1D3C" w:rsidRDefault="00D41672" w:rsidP="005822A7">
      <w:pPr>
        <w:pStyle w:val="a"/>
      </w:pPr>
      <w:r w:rsidRPr="007D1D3C">
        <w:t># neutron_controller_addr = tcp:$RYU_OFP_HOST:$RYU_OFP_PORT</w:t>
      </w:r>
    </w:p>
    <w:p w:rsidR="00D41672" w:rsidRPr="007D1D3C" w:rsidRDefault="00D41672" w:rsidP="005822A7">
      <w:pPr>
        <w:pStyle w:val="a"/>
      </w:pPr>
      <w:r w:rsidRPr="007D1D3C">
        <w:t>neutron_url = http://192.168.100.2:9696</w:t>
      </w:r>
    </w:p>
    <w:p w:rsidR="00D41672" w:rsidRPr="007D1D3C" w:rsidRDefault="00D41672" w:rsidP="005822A7">
      <w:pPr>
        <w:pStyle w:val="a"/>
      </w:pPr>
      <w:r w:rsidRPr="007D1D3C">
        <w:t>neutron_admin_username = neutron</w:t>
      </w:r>
    </w:p>
    <w:p w:rsidR="00D41672" w:rsidRPr="007D1D3C" w:rsidRDefault="00D41672" w:rsidP="005822A7">
      <w:pPr>
        <w:pStyle w:val="a"/>
      </w:pPr>
      <w:r w:rsidRPr="007D1D3C">
        <w:t>neutron_admin_password = nt123</w:t>
      </w:r>
    </w:p>
    <w:p w:rsidR="00D41672" w:rsidRPr="007D1D3C" w:rsidRDefault="00D41672" w:rsidP="005822A7">
      <w:pPr>
        <w:pStyle w:val="a"/>
      </w:pPr>
      <w:r w:rsidRPr="007D1D3C">
        <w:t>neutron_admin_tenant_name = service</w:t>
      </w:r>
    </w:p>
    <w:p w:rsidR="00D41672" w:rsidRPr="007D1D3C" w:rsidRDefault="00D41672" w:rsidP="005822A7">
      <w:pPr>
        <w:pStyle w:val="a"/>
      </w:pPr>
      <w:r w:rsidRPr="007D1D3C">
        <w:t>neutron_admin_auth_url = http://192.168.100.2:5000/v2.0</w:t>
      </w:r>
    </w:p>
    <w:p w:rsidR="00D41672" w:rsidRPr="007D1D3C" w:rsidRDefault="00D41672" w:rsidP="005822A7">
      <w:pPr>
        <w:pStyle w:val="a"/>
      </w:pPr>
      <w:r w:rsidRPr="007D1D3C">
        <w:t>neutron_auth_strategy = keystone</w:t>
      </w:r>
    </w:p>
    <w:p w:rsidR="00D41672" w:rsidRPr="007D1D3C" w:rsidRDefault="00D41672" w:rsidP="005822A7">
      <w:pPr>
        <w:pStyle w:val="a"/>
      </w:pPr>
      <w:r w:rsidRPr="007D1D3C">
        <w:t>neutron_controller_addr = tcp:192.168.100.</w:t>
      </w:r>
      <w:r>
        <w:t>5</w:t>
      </w:r>
      <w:r w:rsidRPr="007D1D3C">
        <w:t>:6633</w:t>
      </w:r>
    </w:p>
    <w:p w:rsidR="00D41672" w:rsidRDefault="00D41672" w:rsidP="00D83730">
      <w:pPr>
        <w:rPr>
          <w:sz w:val="18"/>
          <w:szCs w:val="18"/>
        </w:rPr>
      </w:pPr>
    </w:p>
    <w:p w:rsidR="00D41672" w:rsidRPr="00BF493C" w:rsidRDefault="00D41672" w:rsidP="00BF493C">
      <w:pPr>
        <w:pStyle w:val="Heading2"/>
      </w:pPr>
      <w:r>
        <w:t>2.2 vi /etc/neutron/neutron.conf</w:t>
      </w:r>
    </w:p>
    <w:p w:rsidR="00D41672" w:rsidRDefault="00D41672" w:rsidP="00F96638">
      <w:r>
        <w:t>Controller</w:t>
      </w:r>
      <w:r>
        <w:rPr>
          <w:rFonts w:hint="eastAsia"/>
        </w:rPr>
        <w:t>节点和</w:t>
      </w:r>
      <w:r>
        <w:t>compute</w:t>
      </w:r>
      <w:r>
        <w:rPr>
          <w:rFonts w:hint="eastAsia"/>
        </w:rPr>
        <w:t>节点都要改。</w:t>
      </w:r>
    </w:p>
    <w:p w:rsidR="00D41672" w:rsidRDefault="00D41672" w:rsidP="005822A7">
      <w:pPr>
        <w:pStyle w:val="a"/>
      </w:pPr>
      <w:r>
        <w:t>[DEFAULT]</w:t>
      </w:r>
    </w:p>
    <w:p w:rsidR="00D41672" w:rsidRDefault="00D41672" w:rsidP="005822A7">
      <w:pPr>
        <w:pStyle w:val="a"/>
      </w:pPr>
      <w:r>
        <w:t>core_plugin = neutron.plugins.ryu.ryu_neutron_plugin.RyuNeutronPluginV2</w:t>
      </w:r>
    </w:p>
    <w:p w:rsidR="00D41672" w:rsidRDefault="00D41672" w:rsidP="00AD634F"/>
    <w:p w:rsidR="00D41672" w:rsidRPr="00AD634F" w:rsidRDefault="00D41672" w:rsidP="005822A7">
      <w:pPr>
        <w:pStyle w:val="a"/>
      </w:pPr>
      <w:r w:rsidRPr="00AD634F">
        <w:rPr>
          <w:rFonts w:hint="eastAsia"/>
        </w:rPr>
        <w:t>注释掉</w:t>
      </w:r>
      <w:r w:rsidRPr="00AD634F">
        <w:t>service_plugin = router</w:t>
      </w:r>
      <w:r w:rsidRPr="00AD634F">
        <w:rPr>
          <w:rFonts w:hint="eastAsia"/>
        </w:rPr>
        <w:t>那行</w:t>
      </w:r>
    </w:p>
    <w:p w:rsidR="00D41672" w:rsidRDefault="00D41672" w:rsidP="00AD634F">
      <w:r>
        <w:rPr>
          <w:rFonts w:hint="eastAsia"/>
        </w:rPr>
        <w:t>否则会报</w:t>
      </w:r>
      <w:r w:rsidRPr="00966637">
        <w:t>ValueError: Multiple plugins for service L3_ROUTER_NAT were configured</w:t>
      </w:r>
      <w:r>
        <w:rPr>
          <w:rFonts w:hint="eastAsia"/>
        </w:rPr>
        <w:t>错误，因为</w:t>
      </w:r>
      <w:r w:rsidRPr="00966637">
        <w:t xml:space="preserve">L3RouterPlugin service plugin should be configured for plugins that delegate away L3 routing functionality. </w:t>
      </w:r>
      <w:r>
        <w:t>RYU</w:t>
      </w:r>
      <w:r w:rsidRPr="00966637">
        <w:t>NeutronPluginV2 implements l3 functionality itself.</w:t>
      </w:r>
    </w:p>
    <w:p w:rsidR="00D41672" w:rsidRDefault="00D41672" w:rsidP="00AD634F"/>
    <w:p w:rsidR="00D41672" w:rsidRDefault="00D41672" w:rsidP="00053AA1">
      <w:pPr>
        <w:pStyle w:val="Heading2"/>
      </w:pPr>
      <w:r>
        <w:t>2.3 vi /etc/neutron/plugins/ryu/ryu.ini</w:t>
      </w:r>
    </w:p>
    <w:p w:rsidR="00D41672" w:rsidRDefault="00D41672" w:rsidP="00053AA1">
      <w:r>
        <w:t>Controller</w:t>
      </w:r>
      <w:r>
        <w:rPr>
          <w:rFonts w:hint="eastAsia"/>
        </w:rPr>
        <w:t>节点和</w:t>
      </w:r>
      <w:r>
        <w:t>compute</w:t>
      </w:r>
      <w:r>
        <w:rPr>
          <w:rFonts w:hint="eastAsia"/>
        </w:rPr>
        <w:t>节点都安，</w:t>
      </w:r>
      <w:r>
        <w:t>compute</w:t>
      </w:r>
      <w:r>
        <w:rPr>
          <w:rFonts w:hint="eastAsia"/>
        </w:rPr>
        <w:t>节点不用配置</w:t>
      </w:r>
      <w:r>
        <w:t>database</w:t>
      </w:r>
    </w:p>
    <w:p w:rsidR="00D41672" w:rsidRDefault="00D41672" w:rsidP="00053AA1"/>
    <w:p w:rsidR="00D41672" w:rsidRPr="007E7C7C" w:rsidRDefault="00D41672" w:rsidP="007E7C7C">
      <w:pPr>
        <w:pStyle w:val="a"/>
      </w:pPr>
      <w:r w:rsidRPr="007E7C7C">
        <w:t>[database]</w:t>
      </w:r>
    </w:p>
    <w:p w:rsidR="00D41672" w:rsidRPr="007E7C7C" w:rsidRDefault="00D41672" w:rsidP="007E7C7C">
      <w:pPr>
        <w:pStyle w:val="a"/>
      </w:pPr>
      <w:r w:rsidRPr="00E61A7E">
        <w:t>connection = mysql://neutron:ntd123@controller/neutro</w:t>
      </w:r>
      <w:r>
        <w:t>n</w:t>
      </w:r>
    </w:p>
    <w:p w:rsidR="00D41672" w:rsidRDefault="00D41672" w:rsidP="007E7C7C">
      <w:pPr>
        <w:pStyle w:val="a"/>
      </w:pPr>
    </w:p>
    <w:p w:rsidR="00D41672" w:rsidRPr="007E7C7C" w:rsidRDefault="00D41672" w:rsidP="007E7C7C">
      <w:pPr>
        <w:pStyle w:val="a"/>
      </w:pPr>
      <w:r w:rsidRPr="007E7C7C">
        <w:t>[ovs]</w:t>
      </w:r>
    </w:p>
    <w:p w:rsidR="00D41672" w:rsidRPr="007E7C7C" w:rsidRDefault="00D41672" w:rsidP="007E7C7C">
      <w:pPr>
        <w:pStyle w:val="a"/>
      </w:pPr>
      <w:r w:rsidRPr="007E7C7C">
        <w:t>integration_bridge = br-int</w:t>
      </w:r>
    </w:p>
    <w:p w:rsidR="00D41672" w:rsidRPr="007E7C7C" w:rsidRDefault="00D41672" w:rsidP="007E7C7C">
      <w:pPr>
        <w:pStyle w:val="a"/>
      </w:pPr>
      <w:r w:rsidRPr="007E7C7C">
        <w:t># IP address of Ryu REST API service</w:t>
      </w:r>
      <w:r>
        <w:t xml:space="preserve"> ryu</w:t>
      </w:r>
      <w:r>
        <w:rPr>
          <w:rFonts w:hint="eastAsia"/>
        </w:rPr>
        <w:t>的</w:t>
      </w:r>
      <w:r>
        <w:t>ip</w:t>
      </w:r>
    </w:p>
    <w:p w:rsidR="00D41672" w:rsidRPr="007E7C7C" w:rsidRDefault="00D41672" w:rsidP="007E7C7C">
      <w:pPr>
        <w:pStyle w:val="a"/>
      </w:pPr>
      <w:r w:rsidRPr="007E7C7C">
        <w:t xml:space="preserve">openflow_rest_api = </w:t>
      </w:r>
      <w:r>
        <w:t>192.168.100.5</w:t>
      </w:r>
      <w:r w:rsidRPr="007E7C7C">
        <w:t>:8080</w:t>
      </w:r>
    </w:p>
    <w:p w:rsidR="00D41672" w:rsidRPr="007E7C7C" w:rsidRDefault="00D41672" w:rsidP="007E7C7C">
      <w:pPr>
        <w:pStyle w:val="a"/>
      </w:pPr>
    </w:p>
    <w:p w:rsidR="00D41672" w:rsidRPr="007E7C7C" w:rsidRDefault="00D41672" w:rsidP="007E7C7C">
      <w:pPr>
        <w:pStyle w:val="a"/>
      </w:pPr>
      <w:r w:rsidRPr="007E7C7C">
        <w:t># If GRE tunneling is used, specify the network interface to used</w:t>
      </w:r>
    </w:p>
    <w:p w:rsidR="00D41672" w:rsidRPr="007E7C7C" w:rsidRDefault="00D41672" w:rsidP="007E7C7C">
      <w:pPr>
        <w:pStyle w:val="a"/>
      </w:pPr>
      <w:r w:rsidRPr="007E7C7C">
        <w:t># for tunneling</w:t>
      </w:r>
      <w:r>
        <w:t xml:space="preserve"> </w:t>
      </w:r>
      <w:r>
        <w:rPr>
          <w:rFonts w:hint="eastAsia"/>
        </w:rPr>
        <w:t>本机数据网络的网卡</w:t>
      </w:r>
    </w:p>
    <w:p w:rsidR="00D41672" w:rsidRPr="007E7C7C" w:rsidRDefault="00D41672" w:rsidP="007E7C7C">
      <w:pPr>
        <w:pStyle w:val="a"/>
      </w:pPr>
      <w:r w:rsidRPr="007E7C7C">
        <w:t>tunnel_interface = eth</w:t>
      </w:r>
      <w:r>
        <w:t>2</w:t>
      </w:r>
    </w:p>
    <w:p w:rsidR="00D41672" w:rsidRDefault="00D41672" w:rsidP="007E7C7C">
      <w:pPr>
        <w:pStyle w:val="a"/>
      </w:pPr>
      <w:r w:rsidRPr="007E7C7C">
        <w:t># network interface through which Ryu controller accesses to OVSDB</w:t>
      </w:r>
    </w:p>
    <w:p w:rsidR="00D41672" w:rsidRPr="007E7C7C" w:rsidRDefault="00D41672" w:rsidP="007E7C7C">
      <w:pPr>
        <w:pStyle w:val="a"/>
      </w:pPr>
      <w:r>
        <w:t xml:space="preserve"># </w:t>
      </w:r>
      <w:r>
        <w:rPr>
          <w:rFonts w:hint="eastAsia"/>
        </w:rPr>
        <w:t>本机控制网络的网卡</w:t>
      </w:r>
    </w:p>
    <w:p w:rsidR="00D41672" w:rsidRPr="007E7C7C" w:rsidRDefault="00D41672" w:rsidP="007E7C7C">
      <w:pPr>
        <w:pStyle w:val="a"/>
      </w:pPr>
      <w:r w:rsidRPr="007E7C7C">
        <w:t>ovsdb_interface = eth</w:t>
      </w:r>
      <w:r>
        <w:t>1</w:t>
      </w:r>
    </w:p>
    <w:p w:rsidR="00D41672" w:rsidRPr="007E7C7C" w:rsidRDefault="00D41672" w:rsidP="007E7C7C">
      <w:pPr>
        <w:pStyle w:val="a"/>
      </w:pPr>
      <w:r w:rsidRPr="007E7C7C">
        <w:t># Instead of interface name, the pair of ip address and port can be</w:t>
      </w:r>
    </w:p>
    <w:p w:rsidR="00D41672" w:rsidRPr="007E7C7C" w:rsidRDefault="00D41672" w:rsidP="007E7C7C">
      <w:pPr>
        <w:pStyle w:val="a"/>
      </w:pPr>
      <w:r w:rsidRPr="007E7C7C">
        <w:t># specified</w:t>
      </w:r>
    </w:p>
    <w:p w:rsidR="00D41672" w:rsidRPr="007E7C7C" w:rsidRDefault="00D41672" w:rsidP="007E7C7C">
      <w:pPr>
        <w:pStyle w:val="a"/>
      </w:pPr>
      <w:r w:rsidRPr="007E7C7C">
        <w:t># ovsdb_port = &lt;IP address ovsdb server is listening to&gt;</w:t>
      </w:r>
    </w:p>
    <w:p w:rsidR="00D41672" w:rsidRPr="007E7C7C" w:rsidRDefault="00D41672" w:rsidP="007E7C7C">
      <w:pPr>
        <w:pStyle w:val="a"/>
      </w:pPr>
      <w:r w:rsidRPr="007E7C7C">
        <w:t># ovsdb_ip = &lt;port number ovsdb server is listening to&gt;</w:t>
      </w:r>
    </w:p>
    <w:p w:rsidR="00D41672" w:rsidRPr="007E7C7C" w:rsidRDefault="00D41672" w:rsidP="007E7C7C">
      <w:pPr>
        <w:pStyle w:val="a"/>
      </w:pPr>
    </w:p>
    <w:p w:rsidR="00D41672" w:rsidRPr="007E7C7C" w:rsidRDefault="00D41672" w:rsidP="007E7C7C">
      <w:pPr>
        <w:pStyle w:val="a"/>
      </w:pPr>
      <w:r w:rsidRPr="007E7C7C">
        <w:t>[securitygroup]</w:t>
      </w:r>
    </w:p>
    <w:p w:rsidR="00D41672" w:rsidRPr="007E7C7C" w:rsidRDefault="00D41672" w:rsidP="007E7C7C">
      <w:pPr>
        <w:pStyle w:val="a"/>
      </w:pPr>
      <w:r w:rsidRPr="007E7C7C">
        <w:t>firewall_driver = neutron.agent.linux.iptables_firewall.OVSHybridIptablesFirewallDriver</w:t>
      </w:r>
    </w:p>
    <w:p w:rsidR="00D41672" w:rsidRDefault="00D41672" w:rsidP="00053AA1"/>
    <w:p w:rsidR="00D41672" w:rsidRDefault="00D41672" w:rsidP="00302885">
      <w:pPr>
        <w:pStyle w:val="Heading2"/>
      </w:pPr>
      <w:r>
        <w:t>2.4 vi /etc/neutron/</w:t>
      </w:r>
      <w:r w:rsidRPr="00BC1B1E">
        <w:t>dhcp_agent.ini, l3_agent.ini</w:t>
      </w:r>
    </w:p>
    <w:p w:rsidR="00D41672" w:rsidRDefault="00D41672" w:rsidP="00053AA1">
      <w:r>
        <w:rPr>
          <w:rFonts w:hint="eastAsia"/>
        </w:rPr>
        <w:t>控制节点（即启动</w:t>
      </w:r>
      <w:r>
        <w:t>dhcp-agent</w:t>
      </w:r>
      <w:r>
        <w:rPr>
          <w:rFonts w:hint="eastAsia"/>
        </w:rPr>
        <w:t>和</w:t>
      </w:r>
      <w:r>
        <w:t>l3-agent</w:t>
      </w:r>
      <w:r>
        <w:rPr>
          <w:rFonts w:hint="eastAsia"/>
        </w:rPr>
        <w:t>的网络节点）</w:t>
      </w:r>
    </w:p>
    <w:p w:rsidR="00D41672" w:rsidRPr="003F1718" w:rsidRDefault="00D41672" w:rsidP="003F1718">
      <w:pPr>
        <w:pStyle w:val="a"/>
      </w:pPr>
      <w:r w:rsidRPr="003F1718">
        <w:t>[DEFAULT]</w:t>
      </w:r>
    </w:p>
    <w:p w:rsidR="00D41672" w:rsidRPr="003F1718" w:rsidRDefault="00D41672" w:rsidP="003F1718">
      <w:pPr>
        <w:pStyle w:val="a"/>
      </w:pPr>
      <w:r w:rsidRPr="003F1718">
        <w:t>interface_driver = neutron.agent.linux.interface.OVSInterfaceDriver</w:t>
      </w:r>
    </w:p>
    <w:p w:rsidR="00D41672" w:rsidRPr="003F1718" w:rsidRDefault="00D41672" w:rsidP="003F1718">
      <w:pPr>
        <w:pStyle w:val="a"/>
      </w:pPr>
      <w:r w:rsidRPr="003F1718">
        <w:t>ovs_use_veth = True</w:t>
      </w:r>
    </w:p>
    <w:p w:rsidR="00D41672" w:rsidRPr="003F1718" w:rsidRDefault="00D41672" w:rsidP="003F1718">
      <w:pPr>
        <w:pStyle w:val="a"/>
      </w:pPr>
      <w:r w:rsidRPr="003F1718">
        <w:t>use_namespace = True</w:t>
      </w:r>
    </w:p>
    <w:p w:rsidR="00D41672" w:rsidRDefault="00D41672" w:rsidP="00302885">
      <w:pPr>
        <w:pStyle w:val="Heading2"/>
      </w:pPr>
      <w:r>
        <w:t>2.5 vi /etc/nova/nova.conf</w:t>
      </w:r>
    </w:p>
    <w:p w:rsidR="00D41672" w:rsidRPr="00C61F13" w:rsidRDefault="00D41672" w:rsidP="00C61F13">
      <w:r>
        <w:rPr>
          <w:rFonts w:hint="eastAsia"/>
        </w:rPr>
        <w:t>所有节点：</w:t>
      </w:r>
    </w:p>
    <w:p w:rsidR="00D41672" w:rsidRPr="00C61F13" w:rsidRDefault="00D41672" w:rsidP="00C61F13">
      <w:pPr>
        <w:pStyle w:val="a"/>
      </w:pPr>
      <w:r w:rsidRPr="00C61F13">
        <w:t>[DEFAULT]</w:t>
      </w:r>
    </w:p>
    <w:p w:rsidR="00D41672" w:rsidRPr="00C61F13" w:rsidRDefault="00D41672" w:rsidP="00C61F13">
      <w:pPr>
        <w:pStyle w:val="a"/>
      </w:pPr>
      <w:r w:rsidRPr="00C61F13">
        <w:t>libvirt_vif_driver = nova.virt.libvirt.vif.LibvirtHybridOVSBridgeDriver</w:t>
      </w:r>
    </w:p>
    <w:p w:rsidR="00D41672" w:rsidRDefault="00D41672" w:rsidP="00053AA1"/>
    <w:p w:rsidR="00D41672" w:rsidRDefault="00D41672" w:rsidP="00D2433B">
      <w:pPr>
        <w:pStyle w:val="Heading2"/>
      </w:pPr>
      <w:r>
        <w:t>2.6 vi /etc/default/neutron-server</w:t>
      </w:r>
    </w:p>
    <w:p w:rsidR="00D41672" w:rsidRDefault="00D41672" w:rsidP="00190339">
      <w:pPr>
        <w:pStyle w:val="a"/>
      </w:pPr>
      <w:r w:rsidRPr="00D2433B">
        <w:t>NEUTRON_PLUGIN_CONFIG="/etc/neutron/plugins/ryu/ryu.ini"</w:t>
      </w:r>
    </w:p>
    <w:p w:rsidR="00D41672" w:rsidRDefault="00D41672" w:rsidP="00190339"/>
    <w:p w:rsidR="00D41672" w:rsidRDefault="00D41672" w:rsidP="00190339">
      <w:r>
        <w:rPr>
          <w:rFonts w:hint="eastAsia"/>
        </w:rPr>
        <w:t>否则</w:t>
      </w:r>
      <w:r>
        <w:t>vi /var/log/neutron/ryu-agent.log</w:t>
      </w:r>
      <w:r>
        <w:rPr>
          <w:rFonts w:hint="eastAsia"/>
        </w:rPr>
        <w:t>报错</w:t>
      </w:r>
    </w:p>
    <w:p w:rsidR="00D41672" w:rsidRDefault="00D41672" w:rsidP="00190339">
      <w:r>
        <w:t>vi/var/log/neutron/ryu-agent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"/usr/bin/neutron-ryu-agent", line 10, in &lt;module&gt;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sys.exit(main())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"/usr/lib/python2.7/dist-packages/neutron/plugins/ryu/agent/ryu_neutron_agent.py", line 300, in main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root_helper)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"/usr/lib/python2.7/dist-packages/neutron/plugins/ryu/agent/ryu_neutron_agent.py", line 195, in __init__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ovsdb_port, ovsdb_ip)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"/usr/lib/python2.7/dist-packages/neutron/plugins/ryu/agent/ryu_neutron_agent.py", line 213, in _setup_integration_br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rest_api_addr = self.plugin_rpc.get_ofp_rest_api_addr(self.context)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"/usr/lib/python2.7/dist-packages/neutron/plugins/ryu/agent/ryu_neutron_agent.py", line 170, in get_ofp_rest_api_addr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self.make_msg('get_ofp_rest_api'))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"/usr/lib/python2.7/dist-packages/neutron/common/log.py", line 34, in wrapper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return method(*args, **kwargs)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"/usr/lib/python2.7/dist-packages/neutron/common/rpc.py", line 161, in call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context, msg, rpc_method='call', **kwargs)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"/usr/lib/python2.7/dist-packages/neutron/common/rpc.py", line 187, in __call_rpc_method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return func(context, msg['method'], **msg['args'])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"/usr/lib/python2.7/dist-packages/oslo/messaging/rpc/client.py", line 389, in call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return self.prepare().call(ctxt, method, **kwargs)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"/usr/lib/python2.7/dist-packages/oslo/messaging/rpc/client.py", line 152, in call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retry=self.retry)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"/usr/lib/python2.7/dist-packages/oslo/messaging/transport.py", line 90, in _send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timeout=timeout, retry=retry)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retry=retry)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"/usr/lib/python2.7/dist-packages/oslo/messaging/_drivers/amqpdriver.py", line 405, in _send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result = self._waiter.wait(msg_id, timeout)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"/usr/lib/python2.7/dist-packages/oslo/messaging/_drivers/amqpdriver.py", line 293, in wait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reply, ending = self._poll_connection(msg_id, timer)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"/usr/lib/python2.7/dist-packages/oslo/messaging/_drivers/amqpdriver.py", line 240, in _poll_connection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self._raise_timeout_exception(msg_id)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File "/usr/lib/python2.7/dist-packages/oslo/messaging/_drivers/amqpdriver.py", line 209, in _raise_timeout_exception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>2016-11-07 16:59:32.541 115813 TRACE neutron     _('Timed out waiting for a reply to message ID %s.') % msg_id)</w:t>
      </w:r>
    </w:p>
    <w:p w:rsidR="00D41672" w:rsidRPr="005E42F1" w:rsidRDefault="00D41672" w:rsidP="000827E0">
      <w:pPr>
        <w:pStyle w:val="a"/>
        <w:rPr>
          <w:sz w:val="13"/>
        </w:rPr>
      </w:pPr>
      <w:r w:rsidRPr="005E42F1">
        <w:rPr>
          <w:sz w:val="13"/>
        </w:rPr>
        <w:t xml:space="preserve">2016-11-07 16:59:32.541 115813 </w:t>
      </w:r>
      <w:r w:rsidRPr="005E42F1">
        <w:rPr>
          <w:sz w:val="13"/>
          <w:highlight w:val="yellow"/>
        </w:rPr>
        <w:t>TRACE neutron MessagingTimeout: Timed out waiting for a reply to message ID dfa4bb4a91484f99ad6289f3cb4902df.</w:t>
      </w:r>
    </w:p>
    <w:p w:rsidR="00D41672" w:rsidRDefault="00D41672" w:rsidP="00373D14">
      <w:pPr>
        <w:pStyle w:val="Heading1"/>
      </w:pPr>
      <w:r>
        <w:t xml:space="preserve">4 </w:t>
      </w:r>
      <w:r>
        <w:rPr>
          <w:rFonts w:hint="eastAsia"/>
        </w:rPr>
        <w:t>服务启动顺序</w:t>
      </w:r>
    </w:p>
    <w:p w:rsidR="00D41672" w:rsidRDefault="00D41672" w:rsidP="00FF4397">
      <w:pPr>
        <w:pStyle w:val="Heading2"/>
      </w:pPr>
      <w:r>
        <w:t xml:space="preserve">4.1 </w:t>
      </w:r>
      <w:r>
        <w:rPr>
          <w:rFonts w:hint="eastAsia"/>
        </w:rPr>
        <w:t>先启动</w:t>
      </w:r>
      <w:r>
        <w:t>ryu-mananger</w:t>
      </w:r>
    </w:p>
    <w:p w:rsidR="00D41672" w:rsidRDefault="00D41672" w:rsidP="00772748">
      <w:r>
        <w:t>RYU</w:t>
      </w:r>
      <w:r>
        <w:rPr>
          <w:rFonts w:hint="eastAsia"/>
        </w:rPr>
        <w:t>控制节点</w:t>
      </w:r>
    </w:p>
    <w:p w:rsidR="00D41672" w:rsidRPr="00772748" w:rsidRDefault="00D41672" w:rsidP="00772748">
      <w:r>
        <w:t>ryu-manager --config-file=/etc/ryu/ryu.conf</w:t>
      </w:r>
    </w:p>
    <w:p w:rsidR="00D41672" w:rsidRDefault="00D41672" w:rsidP="00FF4397">
      <w:pPr>
        <w:pStyle w:val="Heading2"/>
      </w:pPr>
      <w:r>
        <w:t xml:space="preserve">4.2 </w:t>
      </w:r>
      <w:r>
        <w:rPr>
          <w:rFonts w:hint="eastAsia"/>
        </w:rPr>
        <w:t>再启动</w:t>
      </w:r>
      <w:r>
        <w:t>nova</w:t>
      </w:r>
      <w:r>
        <w:rPr>
          <w:rFonts w:hint="eastAsia"/>
        </w:rPr>
        <w:t>服务</w:t>
      </w:r>
    </w:p>
    <w:p w:rsidR="00D41672" w:rsidRDefault="00D41672" w:rsidP="00FF4397">
      <w:r>
        <w:t>Controller</w:t>
      </w:r>
      <w:r>
        <w:rPr>
          <w:rFonts w:hint="eastAsia"/>
        </w:rPr>
        <w:t>：</w:t>
      </w:r>
    </w:p>
    <w:p w:rsidR="00D41672" w:rsidRDefault="00D41672" w:rsidP="00FF4397">
      <w:r>
        <w:t>service nova-api start</w:t>
      </w:r>
    </w:p>
    <w:p w:rsidR="00D41672" w:rsidRDefault="00D41672" w:rsidP="00FF4397">
      <w:r>
        <w:t>service nova-cert start</w:t>
      </w:r>
    </w:p>
    <w:p w:rsidR="00D41672" w:rsidRDefault="00D41672" w:rsidP="00FF4397">
      <w:r>
        <w:t>service nova-consoleauth start</w:t>
      </w:r>
    </w:p>
    <w:p w:rsidR="00D41672" w:rsidRDefault="00D41672" w:rsidP="00FF4397">
      <w:r>
        <w:t>service nova-scheduler start</w:t>
      </w:r>
    </w:p>
    <w:p w:rsidR="00D41672" w:rsidRDefault="00D41672" w:rsidP="00FF4397">
      <w:r>
        <w:t>service nova-conductor start</w:t>
      </w:r>
    </w:p>
    <w:p w:rsidR="00D41672" w:rsidRDefault="00D41672" w:rsidP="00FF4397">
      <w:r>
        <w:t>service nova-novncproxy start</w:t>
      </w:r>
    </w:p>
    <w:p w:rsidR="00D41672" w:rsidRDefault="00D41672" w:rsidP="00FF4397"/>
    <w:p w:rsidR="00D41672" w:rsidRDefault="00D41672" w:rsidP="00FF4397">
      <w:r>
        <w:t>compute</w:t>
      </w:r>
      <w:r>
        <w:rPr>
          <w:rFonts w:hint="eastAsia"/>
        </w:rPr>
        <w:t>：</w:t>
      </w:r>
    </w:p>
    <w:p w:rsidR="00D41672" w:rsidRDefault="00D41672" w:rsidP="00FF4397">
      <w:r w:rsidRPr="00FF4397">
        <w:t>service nova-compute start</w:t>
      </w:r>
    </w:p>
    <w:p w:rsidR="00D41672" w:rsidRDefault="00D41672" w:rsidP="00FF4397"/>
    <w:p w:rsidR="00D41672" w:rsidRDefault="00D41672" w:rsidP="004F62BE">
      <w:pPr>
        <w:pStyle w:val="Heading2"/>
      </w:pPr>
      <w:r>
        <w:t xml:space="preserve">4.3 </w:t>
      </w:r>
      <w:r>
        <w:rPr>
          <w:rFonts w:hint="eastAsia"/>
        </w:rPr>
        <w:t>然后启动</w:t>
      </w:r>
      <w:r>
        <w:t>neutron-server</w:t>
      </w:r>
    </w:p>
    <w:p w:rsidR="00D41672" w:rsidRDefault="00D41672" w:rsidP="004F62BE">
      <w:r>
        <w:t>Controller</w:t>
      </w:r>
      <w:r>
        <w:rPr>
          <w:rFonts w:hint="eastAsia"/>
        </w:rPr>
        <w:t>：</w:t>
      </w:r>
    </w:p>
    <w:p w:rsidR="00D41672" w:rsidRDefault="00D41672" w:rsidP="004F62BE">
      <w:r w:rsidRPr="004F62BE">
        <w:t>service neutron-server start</w:t>
      </w:r>
    </w:p>
    <w:p w:rsidR="00D41672" w:rsidRDefault="00D41672" w:rsidP="004F62BE"/>
    <w:p w:rsidR="00D41672" w:rsidRDefault="00D41672" w:rsidP="004F62BE">
      <w:pPr>
        <w:pStyle w:val="Heading2"/>
      </w:pPr>
      <w:r>
        <w:t xml:space="preserve">4.4 </w:t>
      </w:r>
      <w:r>
        <w:rPr>
          <w:rFonts w:hint="eastAsia"/>
        </w:rPr>
        <w:t>最后启动</w:t>
      </w:r>
      <w:r>
        <w:t>neutron</w:t>
      </w:r>
      <w:r>
        <w:rPr>
          <w:rFonts w:hint="eastAsia"/>
        </w:rPr>
        <w:t>的各个</w:t>
      </w:r>
      <w:r>
        <w:t>agent</w:t>
      </w:r>
    </w:p>
    <w:p w:rsidR="00D41672" w:rsidRDefault="00D41672" w:rsidP="004F62BE">
      <w:r>
        <w:t>Controller</w:t>
      </w:r>
      <w:r>
        <w:rPr>
          <w:rFonts w:hint="eastAsia"/>
        </w:rPr>
        <w:t>：</w:t>
      </w:r>
    </w:p>
    <w:p w:rsidR="00D41672" w:rsidRDefault="00D41672" w:rsidP="004F62BE">
      <w:r>
        <w:t>service neutron-plugin-ryu-agent start</w:t>
      </w:r>
    </w:p>
    <w:p w:rsidR="00D41672" w:rsidRDefault="00D41672" w:rsidP="004F62BE">
      <w:r>
        <w:t>service neutron-l3-agent start</w:t>
      </w:r>
    </w:p>
    <w:p w:rsidR="00D41672" w:rsidRDefault="00D41672" w:rsidP="004F62BE">
      <w:r>
        <w:t>service neutron-dhcp-agent start</w:t>
      </w:r>
    </w:p>
    <w:p w:rsidR="00D41672" w:rsidRDefault="00D41672" w:rsidP="004F62BE"/>
    <w:p w:rsidR="00D41672" w:rsidRDefault="00D41672" w:rsidP="004F62BE">
      <w:r>
        <w:t>compute</w:t>
      </w:r>
      <w:r>
        <w:rPr>
          <w:rFonts w:hint="eastAsia"/>
        </w:rPr>
        <w:t>：</w:t>
      </w:r>
    </w:p>
    <w:p w:rsidR="00D41672" w:rsidRDefault="00D41672" w:rsidP="004F62BE">
      <w:r w:rsidRPr="004F62BE">
        <w:t>service neutron-plugin-ryu-agent start</w:t>
      </w:r>
    </w:p>
    <w:p w:rsidR="00D41672" w:rsidRDefault="00D41672" w:rsidP="004F62BE"/>
    <w:p w:rsidR="00D41672" w:rsidRDefault="00D41672" w:rsidP="00CA34C1">
      <w:pPr>
        <w:pStyle w:val="Heading1"/>
      </w:pPr>
      <w:r>
        <w:t xml:space="preserve">5 </w:t>
      </w:r>
      <w:r>
        <w:rPr>
          <w:rFonts w:hint="eastAsia"/>
        </w:rPr>
        <w:t>验证</w:t>
      </w:r>
    </w:p>
    <w:p w:rsidR="00D41672" w:rsidRDefault="00D41672" w:rsidP="00FA3457">
      <w:pPr>
        <w:pStyle w:val="a"/>
      </w:pPr>
      <w:r>
        <w:t>root@controller:~# neutron net-list</w:t>
      </w:r>
    </w:p>
    <w:p w:rsidR="00D41672" w:rsidRDefault="00D41672" w:rsidP="00FA3457">
      <w:pPr>
        <w:pStyle w:val="a"/>
      </w:pPr>
      <w:r>
        <w:rPr>
          <w:rFonts w:hint="eastAsia"/>
        </w:rPr>
        <w:t>（空）</w:t>
      </w:r>
    </w:p>
    <w:p w:rsidR="00D41672" w:rsidRDefault="00D41672" w:rsidP="00FA3457">
      <w:pPr>
        <w:pStyle w:val="a"/>
      </w:pPr>
      <w:r>
        <w:t>root@controller:~# neutron ext-list</w:t>
      </w:r>
    </w:p>
    <w:p w:rsidR="00D41672" w:rsidRDefault="00D41672" w:rsidP="00FA3457">
      <w:pPr>
        <w:pStyle w:val="a"/>
      </w:pPr>
      <w:r>
        <w:t>+----------------+-----------------------------------------------+</w:t>
      </w:r>
    </w:p>
    <w:p w:rsidR="00D41672" w:rsidRDefault="00D41672" w:rsidP="00FA3457">
      <w:pPr>
        <w:pStyle w:val="a"/>
      </w:pPr>
      <w:r>
        <w:t>| alias          | name                                          |</w:t>
      </w:r>
    </w:p>
    <w:p w:rsidR="00D41672" w:rsidRDefault="00D41672" w:rsidP="00FA3457">
      <w:pPr>
        <w:pStyle w:val="a"/>
      </w:pPr>
      <w:r>
        <w:t>+----------------+-----------------------------------------------+</w:t>
      </w:r>
    </w:p>
    <w:p w:rsidR="00D41672" w:rsidRDefault="00D41672" w:rsidP="00FA3457">
      <w:pPr>
        <w:pStyle w:val="a"/>
      </w:pPr>
      <w:r>
        <w:t>| security-group | security-group                                |</w:t>
      </w:r>
    </w:p>
    <w:p w:rsidR="00D41672" w:rsidRDefault="00D41672" w:rsidP="00FA3457">
      <w:pPr>
        <w:pStyle w:val="a"/>
      </w:pPr>
      <w:r>
        <w:t>| ext-gw-mode    | Neutron L3 Configurable external gateway mode |</w:t>
      </w:r>
    </w:p>
    <w:p w:rsidR="00D41672" w:rsidRDefault="00D41672" w:rsidP="00FA3457">
      <w:pPr>
        <w:pStyle w:val="a"/>
      </w:pPr>
      <w:r>
        <w:t>| binding        | Port Binding                                  |</w:t>
      </w:r>
    </w:p>
    <w:p w:rsidR="00D41672" w:rsidRDefault="00D41672" w:rsidP="00FA3457">
      <w:pPr>
        <w:pStyle w:val="a"/>
      </w:pPr>
      <w:r>
        <w:t>| quotas         | Quota management support                      |</w:t>
      </w:r>
    </w:p>
    <w:p w:rsidR="00D41672" w:rsidRDefault="00D41672" w:rsidP="00FA3457">
      <w:pPr>
        <w:pStyle w:val="a"/>
      </w:pPr>
      <w:r>
        <w:t>| external-net   | Neutron external network                      |</w:t>
      </w:r>
    </w:p>
    <w:p w:rsidR="00D41672" w:rsidRDefault="00D41672" w:rsidP="00FA3457">
      <w:pPr>
        <w:pStyle w:val="a"/>
      </w:pPr>
      <w:r>
        <w:t>| router         | Neutron L3 Router                             |</w:t>
      </w:r>
    </w:p>
    <w:p w:rsidR="00D41672" w:rsidRDefault="00D41672" w:rsidP="00FA3457">
      <w:pPr>
        <w:pStyle w:val="a"/>
      </w:pPr>
      <w:r>
        <w:t xml:space="preserve">| extraroute     | </w:t>
      </w:r>
      <w:smartTag w:uri="urn:schemas-microsoft-com:office:smarttags" w:element="address">
        <w:smartTag w:uri="urn:schemas-microsoft-com:office:smarttags" w:element="Street">
          <w:r>
            <w:t>Neutron Extra Route</w:t>
          </w:r>
        </w:smartTag>
      </w:smartTag>
      <w:r>
        <w:t xml:space="preserve">                           |</w:t>
      </w:r>
    </w:p>
    <w:p w:rsidR="00D41672" w:rsidRDefault="00D41672" w:rsidP="00FA3457">
      <w:pPr>
        <w:pStyle w:val="a"/>
      </w:pPr>
      <w:r>
        <w:t>+----------------+-----------------------------------------------+</w:t>
      </w:r>
    </w:p>
    <w:p w:rsidR="00D41672" w:rsidRDefault="00D41672" w:rsidP="00FA3457">
      <w:pPr>
        <w:pStyle w:val="a"/>
      </w:pPr>
      <w:r>
        <w:t>root@controller:~# neutron agent-list</w:t>
      </w:r>
    </w:p>
    <w:p w:rsidR="00D41672" w:rsidRDefault="00D41672" w:rsidP="00FA3457">
      <w:pPr>
        <w:pStyle w:val="a"/>
      </w:pPr>
      <w:r w:rsidRPr="005B7F7E">
        <w:rPr>
          <w:highlight w:val="yellow"/>
        </w:rPr>
        <w:t>Not Found</w:t>
      </w:r>
      <w:r>
        <w:t xml:space="preserve"> (HTTP 404) (Request-ID: req-438b55ed-7c1d-4f60-8ace-e95b18217c6d)</w:t>
      </w:r>
    </w:p>
    <w:p w:rsidR="00D41672" w:rsidRDefault="00D41672" w:rsidP="00D70BC6">
      <w:r>
        <w:rPr>
          <w:rFonts w:hint="eastAsia"/>
        </w:rPr>
        <w:t>（这是正常的：</w:t>
      </w:r>
      <w:r>
        <w:t>'agent-list' fails because it requires neutron plugin to support 'agent extension' and ryu plugin isn't supporting the extension.</w:t>
      </w:r>
      <w:r>
        <w:rPr>
          <w:rFonts w:hint="eastAsia"/>
        </w:rPr>
        <w:t>）</w:t>
      </w:r>
    </w:p>
    <w:p w:rsidR="00D41672" w:rsidRDefault="00D41672" w:rsidP="00FA3457">
      <w:pPr>
        <w:pStyle w:val="a"/>
      </w:pPr>
      <w:r>
        <w:t>root@controller:~# neutron port-list</w:t>
      </w:r>
    </w:p>
    <w:p w:rsidR="00D41672" w:rsidRDefault="00D41672" w:rsidP="00FA3457">
      <w:pPr>
        <w:pStyle w:val="a"/>
      </w:pPr>
      <w:r>
        <w:rPr>
          <w:rFonts w:hint="eastAsia"/>
        </w:rPr>
        <w:t>（空）</w:t>
      </w:r>
    </w:p>
    <w:p w:rsidR="00D41672" w:rsidRDefault="00D41672" w:rsidP="00FA3457">
      <w:pPr>
        <w:pStyle w:val="a"/>
      </w:pPr>
      <w:r>
        <w:t>root@controller:~#</w:t>
      </w:r>
    </w:p>
    <w:p w:rsidR="00D41672" w:rsidRDefault="00D41672" w:rsidP="00F86628">
      <w:pPr>
        <w:pStyle w:val="a"/>
      </w:pPr>
      <w:r w:rsidRPr="00545B06">
        <w:t># neutron router-create router1</w:t>
      </w:r>
    </w:p>
    <w:p w:rsidR="00D41672" w:rsidRPr="00767A11" w:rsidRDefault="00D41672" w:rsidP="00F86628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L9Q@OC]RRRSJ@3`WYI1Q$XR" style="width:5in;height:126.75pt;visibility:visible">
            <v:imagedata r:id="rId12" o:title=""/>
          </v:shape>
        </w:pict>
      </w:r>
    </w:p>
    <w:p w:rsidR="00D41672" w:rsidRDefault="00D41672" w:rsidP="00F86628">
      <w:pPr>
        <w:pStyle w:val="a"/>
      </w:pPr>
      <w:r w:rsidRPr="00545B06">
        <w:t># neutron net-create private</w:t>
      </w:r>
    </w:p>
    <w:p w:rsidR="00D41672" w:rsidRDefault="00D41672" w:rsidP="00F86628">
      <w:pPr>
        <w:jc w:val="center"/>
      </w:pPr>
      <w:r>
        <w:rPr>
          <w:noProof/>
        </w:rPr>
        <w:pict>
          <v:shape id="图片 2" o:spid="_x0000_i1026" type="#_x0000_t75" alt="Y$@~W46CUK7%KHMS%OCZ0LL" style="width:323.25pt;height:120.75pt;visibility:visible">
            <v:imagedata r:id="rId13" o:title=""/>
          </v:shape>
        </w:pict>
      </w:r>
    </w:p>
    <w:p w:rsidR="00D41672" w:rsidRPr="00767A11" w:rsidRDefault="00D41672" w:rsidP="00F86628">
      <w:pPr>
        <w:pStyle w:val="a"/>
      </w:pPr>
      <w:r>
        <w:t xml:space="preserve"># </w:t>
      </w:r>
      <w:r w:rsidRPr="00830226">
        <w:t>neutron subnet-create private --name private_subnet --gateway 192.168.1.1 192.168.1.0/24</w:t>
      </w:r>
    </w:p>
    <w:p w:rsidR="00D41672" w:rsidRPr="00767A11" w:rsidRDefault="00D41672" w:rsidP="00F86628">
      <w:pPr>
        <w:jc w:val="center"/>
      </w:pPr>
      <w:r>
        <w:rPr>
          <w:noProof/>
        </w:rPr>
        <w:pict>
          <v:shape id="图片 1" o:spid="_x0000_i1027" type="#_x0000_t75" alt="~0V41NVN{D`KD7QG9%DHURN" style="width:336pt;height:159.75pt;visibility:visible">
            <v:imagedata r:id="rId14" o:title=""/>
          </v:shape>
        </w:pict>
      </w:r>
    </w:p>
    <w:p w:rsidR="00D41672" w:rsidRPr="00545B06" w:rsidRDefault="00D41672" w:rsidP="00F86628">
      <w:pPr>
        <w:pStyle w:val="a"/>
      </w:pPr>
      <w:r w:rsidRPr="00545B06">
        <w:t># neutron router-interface-add router1 private_subnet</w:t>
      </w:r>
    </w:p>
    <w:p w:rsidR="00D41672" w:rsidRPr="00545B06" w:rsidRDefault="00D41672" w:rsidP="00F86628">
      <w:pPr>
        <w:pStyle w:val="a"/>
      </w:pPr>
      <w:r w:rsidRPr="00545B06">
        <w:t># nova boot --flavor &lt;flavor&gt; --image &lt;image id&gt; --nic net-id=&lt;network id&gt; vinoth-vm1</w:t>
      </w:r>
    </w:p>
    <w:p w:rsidR="00D41672" w:rsidRPr="00F86628" w:rsidRDefault="00D41672" w:rsidP="00F86628"/>
    <w:sectPr w:rsidR="00D41672" w:rsidRPr="00F86628" w:rsidSect="0018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672" w:rsidRDefault="00D41672" w:rsidP="00D83730">
      <w:r>
        <w:separator/>
      </w:r>
    </w:p>
  </w:endnote>
  <w:endnote w:type="continuationSeparator" w:id="0">
    <w:p w:rsidR="00D41672" w:rsidRDefault="00D41672" w:rsidP="00D83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672" w:rsidRDefault="00D41672" w:rsidP="00D83730">
      <w:r>
        <w:separator/>
      </w:r>
    </w:p>
  </w:footnote>
  <w:footnote w:type="continuationSeparator" w:id="0">
    <w:p w:rsidR="00D41672" w:rsidRDefault="00D41672" w:rsidP="00D83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B4207"/>
    <w:multiLevelType w:val="hybridMultilevel"/>
    <w:tmpl w:val="6810BCB2"/>
    <w:lvl w:ilvl="0" w:tplc="8E92078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AEA0400"/>
    <w:multiLevelType w:val="hybridMultilevel"/>
    <w:tmpl w:val="0578443A"/>
    <w:lvl w:ilvl="0" w:tplc="7CA895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7D6F70A6"/>
    <w:multiLevelType w:val="hybridMultilevel"/>
    <w:tmpl w:val="5B787846"/>
    <w:lvl w:ilvl="0" w:tplc="15B420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7C80A2E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4B6D"/>
    <w:rsid w:val="00001D61"/>
    <w:rsid w:val="0003479F"/>
    <w:rsid w:val="00053AA1"/>
    <w:rsid w:val="000827E0"/>
    <w:rsid w:val="000877E2"/>
    <w:rsid w:val="0009088E"/>
    <w:rsid w:val="000A010E"/>
    <w:rsid w:val="000A4B6D"/>
    <w:rsid w:val="000E37FC"/>
    <w:rsid w:val="000F4274"/>
    <w:rsid w:val="00105395"/>
    <w:rsid w:val="00113CBB"/>
    <w:rsid w:val="001173A8"/>
    <w:rsid w:val="00184CEB"/>
    <w:rsid w:val="00185D2E"/>
    <w:rsid w:val="00190339"/>
    <w:rsid w:val="001B56B8"/>
    <w:rsid w:val="001F22EB"/>
    <w:rsid w:val="001F4C33"/>
    <w:rsid w:val="002101A4"/>
    <w:rsid w:val="00236768"/>
    <w:rsid w:val="00272263"/>
    <w:rsid w:val="00273E3E"/>
    <w:rsid w:val="002928FC"/>
    <w:rsid w:val="00302885"/>
    <w:rsid w:val="00305B16"/>
    <w:rsid w:val="00373D14"/>
    <w:rsid w:val="003F1718"/>
    <w:rsid w:val="004F2669"/>
    <w:rsid w:val="004F62BE"/>
    <w:rsid w:val="00545B06"/>
    <w:rsid w:val="005822A7"/>
    <w:rsid w:val="005B7F7E"/>
    <w:rsid w:val="005D142F"/>
    <w:rsid w:val="005E42F1"/>
    <w:rsid w:val="00645828"/>
    <w:rsid w:val="006976C7"/>
    <w:rsid w:val="006A6567"/>
    <w:rsid w:val="00752215"/>
    <w:rsid w:val="00767A11"/>
    <w:rsid w:val="00772748"/>
    <w:rsid w:val="00785152"/>
    <w:rsid w:val="007D1D3C"/>
    <w:rsid w:val="007E7C7C"/>
    <w:rsid w:val="008043BF"/>
    <w:rsid w:val="0082577D"/>
    <w:rsid w:val="00830226"/>
    <w:rsid w:val="00866B55"/>
    <w:rsid w:val="008C70FE"/>
    <w:rsid w:val="00921F08"/>
    <w:rsid w:val="00947018"/>
    <w:rsid w:val="00966637"/>
    <w:rsid w:val="009B2003"/>
    <w:rsid w:val="00A7614C"/>
    <w:rsid w:val="00A8586C"/>
    <w:rsid w:val="00AA2428"/>
    <w:rsid w:val="00AA3B47"/>
    <w:rsid w:val="00AD634F"/>
    <w:rsid w:val="00B95C00"/>
    <w:rsid w:val="00BA3ADA"/>
    <w:rsid w:val="00BC1B1E"/>
    <w:rsid w:val="00BF493C"/>
    <w:rsid w:val="00C34A9D"/>
    <w:rsid w:val="00C467DC"/>
    <w:rsid w:val="00C61F13"/>
    <w:rsid w:val="00C6628A"/>
    <w:rsid w:val="00CA34C1"/>
    <w:rsid w:val="00CF21CA"/>
    <w:rsid w:val="00D04BEA"/>
    <w:rsid w:val="00D2433B"/>
    <w:rsid w:val="00D41672"/>
    <w:rsid w:val="00D568F1"/>
    <w:rsid w:val="00D70BC6"/>
    <w:rsid w:val="00D83730"/>
    <w:rsid w:val="00DC1290"/>
    <w:rsid w:val="00DC2EB2"/>
    <w:rsid w:val="00DD7C29"/>
    <w:rsid w:val="00DF1DB4"/>
    <w:rsid w:val="00DF5A72"/>
    <w:rsid w:val="00E24F34"/>
    <w:rsid w:val="00E61A7E"/>
    <w:rsid w:val="00E9197B"/>
    <w:rsid w:val="00F86628"/>
    <w:rsid w:val="00F96638"/>
    <w:rsid w:val="00FA3457"/>
    <w:rsid w:val="00FA6287"/>
    <w:rsid w:val="00FD29F1"/>
    <w:rsid w:val="00FE2800"/>
    <w:rsid w:val="00FF0BB8"/>
    <w:rsid w:val="00FF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30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3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77E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837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877E2"/>
    <w:rPr>
      <w:rFonts w:ascii="等线 Light" w:eastAsia="等线 Light" w:hAnsi="等线 Light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D83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8373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83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3730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D83730"/>
    <w:rPr>
      <w:rFonts w:cs="Times New Roman"/>
      <w:color w:val="0000FF"/>
      <w:u w:val="single"/>
    </w:rPr>
  </w:style>
  <w:style w:type="paragraph" w:customStyle="1" w:styleId="a">
    <w:name w:val="代码"/>
    <w:basedOn w:val="Normal"/>
    <w:link w:val="a0"/>
    <w:uiPriority w:val="99"/>
    <w:rsid w:val="007E7C7C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宋体"/>
      <w:color w:val="333333"/>
      <w:kern w:val="0"/>
      <w:sz w:val="16"/>
      <w:szCs w:val="16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rsid w:val="001B56B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B56B8"/>
    <w:rPr>
      <w:rFonts w:ascii="Courier New" w:eastAsia="宋体" w:hAnsi="Courier New" w:cs="Courier New"/>
      <w:sz w:val="20"/>
      <w:szCs w:val="20"/>
    </w:rPr>
  </w:style>
  <w:style w:type="character" w:customStyle="1" w:styleId="a0">
    <w:name w:val="代码 字符"/>
    <w:basedOn w:val="DefaultParagraphFont"/>
    <w:link w:val="a"/>
    <w:uiPriority w:val="99"/>
    <w:locked/>
    <w:rsid w:val="007E7C7C"/>
    <w:rPr>
      <w:rFonts w:ascii="Consolas" w:eastAsia="宋体" w:hAnsi="Consolas" w:cs="宋体"/>
      <w:color w:val="333333"/>
      <w:kern w:val="0"/>
      <w:sz w:val="16"/>
      <w:szCs w:val="16"/>
      <w:bdr w:val="none" w:sz="0" w:space="0" w:color="auto" w:frame="1"/>
      <w:shd w:val="clear" w:color="auto" w:fill="F7F7F7"/>
    </w:rPr>
  </w:style>
  <w:style w:type="paragraph" w:styleId="DocumentMap">
    <w:name w:val="Document Map"/>
    <w:basedOn w:val="Normal"/>
    <w:link w:val="DocumentMapChar"/>
    <w:uiPriority w:val="99"/>
    <w:semiHidden/>
    <w:rsid w:val="008043BF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eastAsia="宋体" w:hAnsi="Times New Roman" w:cs="Times New Roman"/>
      <w:sz w:val="2"/>
    </w:rPr>
  </w:style>
  <w:style w:type="character" w:customStyle="1" w:styleId="apple-converted-space">
    <w:name w:val="apple-converted-space"/>
    <w:basedOn w:val="DefaultParagraphFont"/>
    <w:uiPriority w:val="99"/>
    <w:rsid w:val="008043BF"/>
    <w:rPr>
      <w:rFonts w:cs="Times New Roman"/>
    </w:rPr>
  </w:style>
  <w:style w:type="character" w:customStyle="1" w:styleId="linktitle">
    <w:name w:val="link_title"/>
    <w:basedOn w:val="DefaultParagraphFont"/>
    <w:uiPriority w:val="99"/>
    <w:rsid w:val="008043B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ryu/mailman/message/32445611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osrg/ryu/wiki/configuration_openstack_havana_with_ry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ang1144/article/details/4227717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wang1144/article/details/422771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rg/ryu/tree/v3.2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179</TotalTime>
  <Pages>9</Pages>
  <Words>1790</Words>
  <Characters>10207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chang</dc:creator>
  <cp:keywords/>
  <dc:description/>
  <cp:lastModifiedBy>maomao</cp:lastModifiedBy>
  <cp:revision>79</cp:revision>
  <dcterms:created xsi:type="dcterms:W3CDTF">2016-11-09T13:00:00Z</dcterms:created>
  <dcterms:modified xsi:type="dcterms:W3CDTF">2016-11-22T03:40:00Z</dcterms:modified>
</cp:coreProperties>
</file>